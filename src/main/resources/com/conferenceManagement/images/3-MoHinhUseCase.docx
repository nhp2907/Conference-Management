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A23833" w:rsidP="007A1DE8">
      <w:pPr>
        <w:pStyle w:val="Tiu"/>
        <w:jc w:val="right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Use case</w:t>
      </w:r>
      <w:r w:rsidR="007A1DE8">
        <w:rPr>
          <w:lang w:val="en-US"/>
        </w:rPr>
        <w:t xml:space="preserve"> </w:t>
      </w:r>
      <w:proofErr w:type="spellStart"/>
      <w:r w:rsidR="00485A33">
        <w:rPr>
          <w:color w:val="0000FF"/>
          <w:lang w:val="en-US"/>
        </w:rPr>
        <w:t>Quản</w:t>
      </w:r>
      <w:proofErr w:type="spellEnd"/>
      <w:r w:rsidR="00485A33">
        <w:rPr>
          <w:color w:val="0000FF"/>
          <w:lang w:val="en-US"/>
        </w:rPr>
        <w:t xml:space="preserve"> </w:t>
      </w:r>
      <w:proofErr w:type="spellStart"/>
      <w:r w:rsidR="00485A33">
        <w:rPr>
          <w:color w:val="0000FF"/>
          <w:lang w:val="en-US"/>
        </w:rPr>
        <w:t>lý</w:t>
      </w:r>
      <w:proofErr w:type="spellEnd"/>
      <w:r w:rsidR="00485A33">
        <w:rPr>
          <w:color w:val="0000FF"/>
          <w:lang w:val="en-US"/>
        </w:rPr>
        <w:t xml:space="preserve"> </w:t>
      </w:r>
      <w:proofErr w:type="spellStart"/>
      <w:r w:rsidR="00485A33">
        <w:rPr>
          <w:color w:val="0000FF"/>
          <w:lang w:val="en-US"/>
        </w:rPr>
        <w:t>học</w:t>
      </w:r>
      <w:proofErr w:type="spellEnd"/>
      <w:r w:rsidR="00485A33">
        <w:rPr>
          <w:color w:val="0000FF"/>
          <w:lang w:val="en-US"/>
        </w:rPr>
        <w:t xml:space="preserve"> </w:t>
      </w:r>
      <w:proofErr w:type="spellStart"/>
      <w:r w:rsidR="00485A33">
        <w:rPr>
          <w:color w:val="0000FF"/>
          <w:lang w:val="en-US"/>
        </w:rPr>
        <w:t>sinh</w:t>
      </w:r>
      <w:proofErr w:type="spellEnd"/>
      <w:r w:rsidR="00485A33">
        <w:rPr>
          <w:color w:val="0000FF"/>
          <w:lang w:val="en-US"/>
        </w:rPr>
        <w:t xml:space="preserve"> </w:t>
      </w:r>
      <w:proofErr w:type="spellStart"/>
      <w:r w:rsidR="00485A33">
        <w:rPr>
          <w:color w:val="0000FF"/>
          <w:lang w:val="en-US"/>
        </w:rPr>
        <w:t>cấp</w:t>
      </w:r>
      <w:proofErr w:type="spellEnd"/>
      <w:r w:rsidR="00485A33">
        <w:rPr>
          <w:color w:val="0000FF"/>
          <w:lang w:val="en-US"/>
        </w:rPr>
        <w:t xml:space="preserve"> 3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485A33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u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:rsidR="003548A8" w:rsidRPr="003548A8" w:rsidRDefault="00485A33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1712708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Vũ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Duy Quang</w:t>
      </w:r>
    </w:p>
    <w:p w:rsidR="003548A8" w:rsidRDefault="00485A33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1712763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Vũ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Phạm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Đức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Thắng</w:t>
      </w:r>
      <w:proofErr w:type="spellEnd"/>
    </w:p>
    <w:p w:rsidR="00DC363E" w:rsidRPr="003548A8" w:rsidRDefault="00485A33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1712673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Phúc</w:t>
      </w:r>
      <w:proofErr w:type="spellEnd"/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485A33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21/06/2020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485A33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485A33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hình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usecase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485A33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Vũ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Duy Quang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u"/>
        <w:rPr>
          <w:lang w:val="en-US"/>
        </w:rPr>
      </w:pPr>
    </w:p>
    <w:p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:rsidR="00CF04EE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44591135" w:history="1">
        <w:r w:rsidR="00CF04EE" w:rsidRPr="0000690C">
          <w:rPr>
            <w:rStyle w:val="Siuktni"/>
            <w:noProof/>
          </w:rPr>
          <w:t>1.</w:t>
        </w:r>
        <w:r w:rsidR="00CF04E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F04EE" w:rsidRPr="0000690C">
          <w:rPr>
            <w:rStyle w:val="Siuktni"/>
            <w:noProof/>
            <w:lang w:val="en-US"/>
          </w:rPr>
          <w:t xml:space="preserve">Sơ đồ </w:t>
        </w:r>
        <w:r w:rsidR="00CF04EE" w:rsidRPr="0000690C">
          <w:rPr>
            <w:rStyle w:val="Siuktni"/>
            <w:noProof/>
          </w:rPr>
          <w:t>Use-case</w:t>
        </w:r>
        <w:r w:rsidR="00CF04EE">
          <w:rPr>
            <w:noProof/>
            <w:webHidden/>
          </w:rPr>
          <w:tab/>
        </w:r>
        <w:r w:rsidR="00CF04EE">
          <w:rPr>
            <w:noProof/>
            <w:webHidden/>
          </w:rPr>
          <w:fldChar w:fldCharType="begin"/>
        </w:r>
        <w:r w:rsidR="00CF04EE">
          <w:rPr>
            <w:noProof/>
            <w:webHidden/>
          </w:rPr>
          <w:instrText xml:space="preserve"> PAGEREF _Toc44591135 \h </w:instrText>
        </w:r>
        <w:r w:rsidR="00CF04EE">
          <w:rPr>
            <w:noProof/>
            <w:webHidden/>
          </w:rPr>
        </w:r>
        <w:r w:rsidR="00CF04EE">
          <w:rPr>
            <w:noProof/>
            <w:webHidden/>
          </w:rPr>
          <w:fldChar w:fldCharType="separate"/>
        </w:r>
        <w:r w:rsidR="00CF04EE">
          <w:rPr>
            <w:noProof/>
            <w:webHidden/>
          </w:rPr>
          <w:t>4</w:t>
        </w:r>
        <w:r w:rsidR="00CF04EE"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36" w:history="1">
        <w:r w:rsidRPr="0000690C">
          <w:rPr>
            <w:rStyle w:val="Siuktni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Mô hình tổng quát</w:t>
        </w:r>
        <w:r w:rsidRPr="0000690C">
          <w:rPr>
            <w:rStyle w:val="Siuktni"/>
            <w:noProof/>
          </w:rPr>
          <w:t xml:space="preserve">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37" w:history="1">
        <w:r w:rsidRPr="0000690C">
          <w:rPr>
            <w:rStyle w:val="Siuktni"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Actor “Ban Giám Hiệu”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38" w:history="1">
        <w:r w:rsidRPr="0000690C">
          <w:rPr>
            <w:rStyle w:val="Siuktni"/>
            <w:noProof/>
            <w:lang w:val="en-US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Actor “Giáo vụ”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39" w:history="1">
        <w:r w:rsidRPr="0000690C">
          <w:rPr>
            <w:rStyle w:val="Siuktni"/>
            <w:noProof/>
            <w:lang w:val="en-US"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Actor “Giáo viên” và actor “Giáo viên chủ nhiệm”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40" w:history="1">
        <w:r w:rsidRPr="0000690C">
          <w:rPr>
            <w:rStyle w:val="Siuktni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Danh sách các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41" w:history="1">
        <w:r w:rsidRPr="0000690C">
          <w:rPr>
            <w:rStyle w:val="Siuktni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Danh sách các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42" w:history="1">
        <w:r w:rsidRPr="0000690C">
          <w:rPr>
            <w:rStyle w:val="Siuktni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Đặc tả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43" w:history="1">
        <w:r w:rsidRPr="0000690C">
          <w:rPr>
            <w:rStyle w:val="Siuktni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Đăng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44" w:history="1">
        <w:r w:rsidRPr="0000690C">
          <w:rPr>
            <w:rStyle w:val="Siuktni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Đăng xuất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45" w:history="1">
        <w:r w:rsidRPr="0000690C">
          <w:rPr>
            <w:rStyle w:val="Siuktni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Quên mật khẩu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46" w:history="1">
        <w:r w:rsidRPr="0000690C">
          <w:rPr>
            <w:rStyle w:val="Siuktni"/>
            <w:noProof/>
            <w:lang w:val="en-US"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Đổi mật khẩu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47" w:history="1">
        <w:r w:rsidRPr="0000690C">
          <w:rPr>
            <w:rStyle w:val="Siuktni"/>
            <w:noProof/>
            <w:lang w:val="en-US"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Xem danh sách học sinh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48" w:history="1">
        <w:r w:rsidRPr="0000690C">
          <w:rPr>
            <w:rStyle w:val="Siuktni"/>
            <w:noProof/>
            <w:lang w:val="en-US"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Sắp xếp danh sách học sinh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49" w:history="1">
        <w:r w:rsidRPr="0000690C">
          <w:rPr>
            <w:rStyle w:val="Siuktni"/>
            <w:noProof/>
            <w:lang w:val="en-US"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Xem thông tin học sinh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50" w:history="1">
        <w:r w:rsidRPr="0000690C">
          <w:rPr>
            <w:rStyle w:val="Siuktni"/>
            <w:noProof/>
            <w:lang w:val="en-US"/>
          </w:rPr>
          <w:t>4.8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Cập nhật thông tin học sinh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51" w:history="1">
        <w:r w:rsidRPr="0000690C">
          <w:rPr>
            <w:rStyle w:val="Siuktni"/>
            <w:noProof/>
            <w:lang w:val="en-US"/>
          </w:rPr>
          <w:t>4.9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Thêm</w:t>
        </w:r>
        <w:r w:rsidRPr="0000690C">
          <w:rPr>
            <w:rStyle w:val="Siuktni"/>
            <w:noProof/>
            <w:lang w:val="en-US"/>
          </w:rPr>
          <w:t xml:space="preserve"> </w:t>
        </w:r>
        <w:r w:rsidRPr="0000690C">
          <w:rPr>
            <w:rStyle w:val="Siuktni"/>
            <w:noProof/>
            <w:lang w:val="en-US"/>
          </w:rPr>
          <w:t>học sinh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52" w:history="1">
        <w:r w:rsidRPr="0000690C">
          <w:rPr>
            <w:rStyle w:val="Siuktni"/>
            <w:noProof/>
            <w:lang w:val="en-US"/>
          </w:rPr>
          <w:t>4.10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Xóa học sinh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53" w:history="1">
        <w:r w:rsidRPr="0000690C">
          <w:rPr>
            <w:rStyle w:val="Siuktni"/>
            <w:noProof/>
            <w:lang w:val="en-US"/>
          </w:rPr>
          <w:t>4.11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Tìm kiếm học sinh theo tên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54" w:history="1">
        <w:r w:rsidRPr="0000690C">
          <w:rPr>
            <w:rStyle w:val="Siuktni"/>
            <w:noProof/>
            <w:lang w:val="en-US"/>
          </w:rPr>
          <w:t>4.12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Xem danh sách lớp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55" w:history="1">
        <w:r w:rsidRPr="0000690C">
          <w:rPr>
            <w:rStyle w:val="Siuktni"/>
            <w:noProof/>
            <w:lang w:val="en-US"/>
          </w:rPr>
          <w:t>4.13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Lập danh sách lớp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56" w:history="1">
        <w:r w:rsidRPr="0000690C">
          <w:rPr>
            <w:rStyle w:val="Siuktni"/>
            <w:noProof/>
            <w:lang w:val="en-US"/>
          </w:rPr>
          <w:t>4.14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Xem danh sách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57" w:history="1">
        <w:r w:rsidRPr="0000690C">
          <w:rPr>
            <w:rStyle w:val="Siuktni"/>
            <w:noProof/>
            <w:lang w:val="en-US"/>
          </w:rPr>
          <w:t>4.15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Thêm ngườ</w:t>
        </w:r>
        <w:r w:rsidRPr="0000690C">
          <w:rPr>
            <w:rStyle w:val="Siuktni"/>
            <w:noProof/>
            <w:lang w:val="en-US"/>
          </w:rPr>
          <w:t>i</w:t>
        </w:r>
        <w:r w:rsidRPr="0000690C">
          <w:rPr>
            <w:rStyle w:val="Siuktni"/>
            <w:noProof/>
            <w:lang w:val="en-US"/>
          </w:rPr>
          <w:t xml:space="preserve">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58" w:history="1">
        <w:r w:rsidRPr="0000690C">
          <w:rPr>
            <w:rStyle w:val="Siuktni"/>
            <w:noProof/>
            <w:lang w:val="en-US"/>
          </w:rPr>
          <w:t>4.16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Xóa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59" w:history="1">
        <w:r w:rsidRPr="0000690C">
          <w:rPr>
            <w:rStyle w:val="Siuktni"/>
            <w:noProof/>
            <w:lang w:val="en-US"/>
          </w:rPr>
          <w:t>4.17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Tìm kiếm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60" w:history="1">
        <w:r w:rsidRPr="0000690C">
          <w:rPr>
            <w:rStyle w:val="Siuktni"/>
            <w:noProof/>
            <w:lang w:val="en-US"/>
          </w:rPr>
          <w:t>4.18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Xem thông tin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61" w:history="1">
        <w:r w:rsidRPr="0000690C">
          <w:rPr>
            <w:rStyle w:val="Siuktni"/>
            <w:noProof/>
            <w:lang w:val="en-US"/>
          </w:rPr>
          <w:t>4.19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Cập nhật thông tin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62" w:history="1">
        <w:r w:rsidRPr="0000690C">
          <w:rPr>
            <w:rStyle w:val="Siuktni"/>
            <w:noProof/>
            <w:lang w:val="en-US"/>
          </w:rPr>
          <w:t>4.20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Xem báo cáo</w:t>
        </w:r>
        <w:r w:rsidRPr="0000690C">
          <w:rPr>
            <w:rStyle w:val="Siuktni"/>
            <w:noProof/>
            <w:lang w:val="en-US"/>
          </w:rPr>
          <w:t xml:space="preserve"> </w:t>
        </w:r>
        <w:r w:rsidRPr="0000690C">
          <w:rPr>
            <w:rStyle w:val="Siuktni"/>
            <w:noProof/>
            <w:lang w:val="en-US"/>
          </w:rPr>
          <w:t>tổng kết môn học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63" w:history="1">
        <w:r w:rsidRPr="0000690C">
          <w:rPr>
            <w:rStyle w:val="Siuktni"/>
            <w:noProof/>
            <w:lang w:val="en-US"/>
          </w:rPr>
          <w:t>4.21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Xem báo cáo tổng kết học kỳ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64" w:history="1">
        <w:r w:rsidRPr="0000690C">
          <w:rPr>
            <w:rStyle w:val="Siuktni"/>
            <w:noProof/>
            <w:lang w:val="en-US"/>
          </w:rPr>
          <w:t>4.22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Xem danh sách giáo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65" w:history="1">
        <w:r w:rsidRPr="0000690C">
          <w:rPr>
            <w:rStyle w:val="Siuktni"/>
            <w:noProof/>
            <w:lang w:val="en-US"/>
          </w:rPr>
          <w:t>4.23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Thêm giáo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66" w:history="1">
        <w:r w:rsidRPr="0000690C">
          <w:rPr>
            <w:rStyle w:val="Siuktni"/>
            <w:noProof/>
            <w:lang w:val="en-US"/>
          </w:rPr>
          <w:t>4.24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Xóa giáo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67" w:history="1">
        <w:r w:rsidRPr="0000690C">
          <w:rPr>
            <w:rStyle w:val="Siuktni"/>
            <w:noProof/>
            <w:lang w:val="en-US"/>
          </w:rPr>
          <w:t>4.25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Sắp xếp danh sách giáo viên theo tên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68" w:history="1">
        <w:r w:rsidRPr="0000690C">
          <w:rPr>
            <w:rStyle w:val="Siuktni"/>
            <w:noProof/>
            <w:lang w:val="en-US"/>
          </w:rPr>
          <w:t>4.26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Sắp xếp danh sách giáo viên theo tuổi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69" w:history="1">
        <w:r w:rsidRPr="0000690C">
          <w:rPr>
            <w:rStyle w:val="Siuktni"/>
            <w:noProof/>
            <w:lang w:val="en-US"/>
          </w:rPr>
          <w:t>4.27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Xem thông tin giáo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70" w:history="1">
        <w:r w:rsidRPr="0000690C">
          <w:rPr>
            <w:rStyle w:val="Siuktni"/>
            <w:noProof/>
            <w:lang w:val="en-US"/>
          </w:rPr>
          <w:t>4.28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Cập nhật thông tin giáo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71" w:history="1">
        <w:r w:rsidRPr="0000690C">
          <w:rPr>
            <w:rStyle w:val="Siuktni"/>
            <w:noProof/>
            <w:lang w:val="en-US"/>
          </w:rPr>
          <w:t>4.29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Tìm kiếm giáo viên theo tên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72" w:history="1">
        <w:r w:rsidRPr="0000690C">
          <w:rPr>
            <w:rStyle w:val="Siuktni"/>
            <w:noProof/>
            <w:lang w:val="en-US"/>
          </w:rPr>
          <w:t>4.30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Phân công giáo viên chủ nhiệm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73" w:history="1">
        <w:r w:rsidRPr="0000690C">
          <w:rPr>
            <w:rStyle w:val="Siuktni"/>
            <w:noProof/>
            <w:lang w:val="en-US"/>
          </w:rPr>
          <w:t>4.31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Phân công giáo viên giảng dạy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74" w:history="1">
        <w:r w:rsidRPr="0000690C">
          <w:rPr>
            <w:rStyle w:val="Siuktni"/>
            <w:noProof/>
            <w:lang w:val="en-US"/>
          </w:rPr>
          <w:t>4.32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Thay đổi quy định v</w:t>
        </w:r>
        <w:r w:rsidRPr="0000690C">
          <w:rPr>
            <w:rStyle w:val="Siuktni"/>
            <w:noProof/>
            <w:lang w:val="en-US"/>
          </w:rPr>
          <w:t>ề</w:t>
        </w:r>
        <w:r w:rsidRPr="0000690C">
          <w:rPr>
            <w:rStyle w:val="Siuktni"/>
            <w:noProof/>
            <w:lang w:val="en-US"/>
          </w:rPr>
          <w:t xml:space="preserve"> độ tuổi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75" w:history="1">
        <w:r w:rsidRPr="0000690C">
          <w:rPr>
            <w:rStyle w:val="Siuktni"/>
            <w:noProof/>
            <w:lang w:val="en-US"/>
          </w:rPr>
          <w:t>4.33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Xem danh sách lớp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76" w:history="1">
        <w:r w:rsidRPr="0000690C">
          <w:rPr>
            <w:rStyle w:val="Siuktni"/>
            <w:noProof/>
            <w:lang w:val="en-US"/>
          </w:rPr>
          <w:t>4.34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Thêm lớp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77" w:history="1">
        <w:r w:rsidRPr="0000690C">
          <w:rPr>
            <w:rStyle w:val="Siuktni"/>
            <w:noProof/>
            <w:lang w:val="en-US"/>
          </w:rPr>
          <w:t>4.35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Xóa lớp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78" w:history="1">
        <w:r w:rsidRPr="0000690C">
          <w:rPr>
            <w:rStyle w:val="Siuktni"/>
            <w:noProof/>
            <w:lang w:val="en-US"/>
          </w:rPr>
          <w:t>4.36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Thay đổi sỉ số của lớp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79" w:history="1">
        <w:r w:rsidRPr="0000690C">
          <w:rPr>
            <w:rStyle w:val="Siuktni"/>
            <w:noProof/>
            <w:lang w:val="en-US"/>
          </w:rPr>
          <w:t>4.37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Đổi tên lớp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80" w:history="1">
        <w:r w:rsidRPr="0000690C">
          <w:rPr>
            <w:rStyle w:val="Siuktni"/>
            <w:noProof/>
            <w:lang w:val="en-US"/>
          </w:rPr>
          <w:t>4.38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Xem danh sách môn học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81" w:history="1">
        <w:r w:rsidRPr="0000690C">
          <w:rPr>
            <w:rStyle w:val="Siuktni"/>
            <w:noProof/>
            <w:lang w:val="en-US"/>
          </w:rPr>
          <w:t>4.39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Thêm môn học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82" w:history="1">
        <w:r w:rsidRPr="0000690C">
          <w:rPr>
            <w:rStyle w:val="Siuktni"/>
            <w:noProof/>
            <w:lang w:val="en-US"/>
          </w:rPr>
          <w:t>4.40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Xóa môn học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83" w:history="1">
        <w:r w:rsidRPr="0000690C">
          <w:rPr>
            <w:rStyle w:val="Siuktni"/>
            <w:noProof/>
            <w:lang w:val="en-US"/>
          </w:rPr>
          <w:t>4.41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Đổi tên môn học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84" w:history="1">
        <w:r w:rsidRPr="0000690C">
          <w:rPr>
            <w:rStyle w:val="Siuktni"/>
            <w:noProof/>
            <w:lang w:val="en-US"/>
          </w:rPr>
          <w:t>4.42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Thay đổi điểm chuẩn đánh giá đạt môn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85" w:history="1">
        <w:r w:rsidRPr="0000690C">
          <w:rPr>
            <w:rStyle w:val="Siuktni"/>
            <w:noProof/>
            <w:lang w:val="en-US"/>
          </w:rPr>
          <w:t>4.43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Xem danh sách lớp giảng dạy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86" w:history="1">
        <w:r w:rsidRPr="0000690C">
          <w:rPr>
            <w:rStyle w:val="Siuktni"/>
            <w:noProof/>
            <w:lang w:val="en-US"/>
          </w:rPr>
          <w:t>4.44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Xem thông tin lớp giảng dạy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87" w:history="1">
        <w:r w:rsidRPr="0000690C">
          <w:rPr>
            <w:rStyle w:val="Siuktni"/>
            <w:noProof/>
            <w:lang w:val="en-US"/>
          </w:rPr>
          <w:t>4.45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Xem bảng điểm môn học đang giảng dạy của lớp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88" w:history="1">
        <w:r w:rsidRPr="0000690C">
          <w:rPr>
            <w:rStyle w:val="Siuktni"/>
            <w:noProof/>
            <w:lang w:val="en-US"/>
          </w:rPr>
          <w:t>4.46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Nhập bảng điểm môn học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89" w:history="1">
        <w:r w:rsidRPr="0000690C">
          <w:rPr>
            <w:rStyle w:val="Siuktni"/>
            <w:noProof/>
            <w:lang w:val="en-US"/>
          </w:rPr>
          <w:t>4.47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Xem thông tin lớp phụ trách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90" w:history="1">
        <w:r w:rsidRPr="0000690C">
          <w:rPr>
            <w:rStyle w:val="Siuktni"/>
            <w:noProof/>
            <w:lang w:val="en-US"/>
          </w:rPr>
          <w:t>4.48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Xem danh sách lớp phụ trách kèm thông tin học sinh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91" w:history="1">
        <w:r w:rsidRPr="0000690C">
          <w:rPr>
            <w:rStyle w:val="Siuktni"/>
            <w:noProof/>
            <w:lang w:val="en-US"/>
          </w:rPr>
          <w:t>4.49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Xem danh sách lớp phụ trách kèm bảng điểm học sinh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92" w:history="1">
        <w:r w:rsidRPr="0000690C">
          <w:rPr>
            <w:rStyle w:val="Siuktni"/>
            <w:noProof/>
            <w:lang w:val="en-US"/>
          </w:rPr>
          <w:t>4.50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Xem thông tin học sinh trong lớp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93" w:history="1">
        <w:r w:rsidRPr="0000690C">
          <w:rPr>
            <w:rStyle w:val="Siuktni"/>
            <w:noProof/>
            <w:lang w:val="en-US"/>
          </w:rPr>
          <w:t>4.51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Tìm kiếm học sinh trong lớp theo tên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94" w:history="1">
        <w:r w:rsidRPr="0000690C">
          <w:rPr>
            <w:rStyle w:val="Siuktni"/>
            <w:noProof/>
            <w:lang w:val="en-US"/>
          </w:rPr>
          <w:t>4.52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Xem bảng điểm chi tiết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95" w:history="1">
        <w:r w:rsidRPr="0000690C">
          <w:rPr>
            <w:rStyle w:val="Siuktni"/>
            <w:noProof/>
            <w:lang w:val="en-US"/>
          </w:rPr>
          <w:t>4.53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Quản lý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96" w:history="1">
        <w:r w:rsidRPr="0000690C">
          <w:rPr>
            <w:rStyle w:val="Siuktni"/>
            <w:noProof/>
            <w:lang w:val="en-US"/>
          </w:rPr>
          <w:t>4.54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Phân công giáo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97" w:history="1">
        <w:r w:rsidRPr="0000690C">
          <w:rPr>
            <w:rStyle w:val="Siuktni"/>
            <w:noProof/>
            <w:lang w:val="en-US"/>
          </w:rPr>
          <w:t>4.55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Xem báo cáo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98" w:history="1">
        <w:r w:rsidRPr="0000690C">
          <w:rPr>
            <w:rStyle w:val="Siuktni"/>
            <w:noProof/>
            <w:lang w:val="en-US"/>
          </w:rPr>
          <w:t>4.56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Thay đổi quy định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199" w:history="1">
        <w:r w:rsidRPr="0000690C">
          <w:rPr>
            <w:rStyle w:val="Siuktni"/>
            <w:noProof/>
            <w:lang w:val="en-US"/>
          </w:rPr>
          <w:t>4.57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Quản lý học sinh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200" w:history="1">
        <w:r w:rsidRPr="0000690C">
          <w:rPr>
            <w:rStyle w:val="Siuktni"/>
            <w:noProof/>
            <w:lang w:val="en-US"/>
          </w:rPr>
          <w:t>4.58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Lập danh sách lớp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201" w:history="1">
        <w:r w:rsidRPr="0000690C">
          <w:rPr>
            <w:rStyle w:val="Siuktni"/>
            <w:noProof/>
            <w:lang w:val="en-US"/>
          </w:rPr>
          <w:t>4.59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F04EE" w:rsidRDefault="00CF04E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591202" w:history="1">
        <w:r w:rsidRPr="0000690C">
          <w:rPr>
            <w:rStyle w:val="Siuktni"/>
            <w:noProof/>
            <w:lang w:val="en-US"/>
          </w:rPr>
          <w:t>4.60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0690C">
          <w:rPr>
            <w:rStyle w:val="Siuktni"/>
            <w:noProof/>
            <w:lang w:val="en-US"/>
          </w:rPr>
          <w:t>Đặc tả Use-case “Tên Use-case”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_Toc44591202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u1"/>
        <w:pageBreakBefore/>
      </w:pPr>
      <w:r>
        <w:rPr>
          <w:lang w:val="en-US"/>
        </w:rPr>
        <w:lastRenderedPageBreak/>
        <w:fldChar w:fldCharType="end"/>
      </w:r>
      <w:bookmarkStart w:id="0" w:name="_Toc44591135"/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t>Use-case</w:t>
      </w:r>
      <w:bookmarkEnd w:id="0"/>
      <w:proofErr w:type="spellEnd"/>
    </w:p>
    <w:p w:rsidR="00FD5614" w:rsidRPr="00925FF7" w:rsidRDefault="00FD5614" w:rsidP="00FD5614">
      <w:pPr>
        <w:pStyle w:val="u2"/>
        <w:rPr>
          <w:lang w:val="en-US"/>
        </w:rPr>
      </w:pPr>
      <w:bookmarkStart w:id="1" w:name="_Toc44591136"/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quát</w:t>
      </w:r>
      <w:proofErr w:type="spellEnd"/>
      <w:r w:rsidR="00925FF7" w:rsidRPr="00925FF7">
        <w:rPr>
          <w:noProof/>
        </w:rPr>
        <w:t xml:space="preserve"> </w:t>
      </w:r>
      <w:r w:rsidR="00262C23">
        <w:rPr>
          <w:noProof/>
        </w:rPr>
        <w:drawing>
          <wp:inline distT="0" distB="0" distL="0" distR="0" wp14:anchorId="07F8C166" wp14:editId="321025FC">
            <wp:extent cx="5732145" cy="3648710"/>
            <wp:effectExtent l="0" t="0" r="1905" b="889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FD5614" w:rsidRPr="00925FF7" w:rsidRDefault="0047141D" w:rsidP="00925FF7">
      <w:pPr>
        <w:pStyle w:val="u2"/>
        <w:widowControl/>
        <w:spacing w:line="240" w:lineRule="auto"/>
        <w:rPr>
          <w:lang w:val="en-US"/>
        </w:rPr>
      </w:pPr>
      <w:bookmarkStart w:id="2" w:name="_Toc44591137"/>
      <w:r>
        <w:rPr>
          <w:noProof/>
        </w:rPr>
        <w:drawing>
          <wp:anchor distT="0" distB="0" distL="114300" distR="114300" simplePos="0" relativeHeight="251656704" behindDoc="0" locked="0" layoutInCell="1" allowOverlap="1" wp14:anchorId="636BDEB5">
            <wp:simplePos x="0" y="0"/>
            <wp:positionH relativeFrom="column">
              <wp:posOffset>0</wp:posOffset>
            </wp:positionH>
            <wp:positionV relativeFrom="paragraph">
              <wp:posOffset>249658</wp:posOffset>
            </wp:positionV>
            <wp:extent cx="5732145" cy="2781935"/>
            <wp:effectExtent l="0" t="0" r="1905" b="0"/>
            <wp:wrapTopAndBottom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614" w:rsidRPr="00925FF7">
        <w:rPr>
          <w:lang w:val="en-US"/>
        </w:rPr>
        <w:t xml:space="preserve">Actor “Ban </w:t>
      </w:r>
      <w:proofErr w:type="spellStart"/>
      <w:r w:rsidR="00FD5614" w:rsidRPr="00925FF7">
        <w:rPr>
          <w:lang w:val="en-US"/>
        </w:rPr>
        <w:t>Giám</w:t>
      </w:r>
      <w:proofErr w:type="spellEnd"/>
      <w:r w:rsidR="00FD5614" w:rsidRPr="00925FF7">
        <w:rPr>
          <w:lang w:val="en-US"/>
        </w:rPr>
        <w:t xml:space="preserve"> </w:t>
      </w:r>
      <w:proofErr w:type="spellStart"/>
      <w:r w:rsidR="00FD5614" w:rsidRPr="00925FF7">
        <w:rPr>
          <w:lang w:val="en-US"/>
        </w:rPr>
        <w:t>Hiệu</w:t>
      </w:r>
      <w:proofErr w:type="spellEnd"/>
      <w:r w:rsidR="00FD5614" w:rsidRPr="00925FF7">
        <w:rPr>
          <w:lang w:val="en-US"/>
        </w:rPr>
        <w:t>”</w:t>
      </w:r>
      <w:bookmarkEnd w:id="2"/>
      <w:r w:rsidR="00925FF7" w:rsidRPr="00925FF7">
        <w:rPr>
          <w:noProof/>
        </w:rPr>
        <w:t xml:space="preserve"> </w:t>
      </w:r>
      <w:r w:rsidR="00925FF7" w:rsidRPr="00925FF7">
        <w:rPr>
          <w:lang w:val="en-US"/>
        </w:rPr>
        <w:t xml:space="preserve"> </w:t>
      </w:r>
      <w:r w:rsidR="00FD5614" w:rsidRPr="00925FF7">
        <w:rPr>
          <w:lang w:val="en-US"/>
        </w:rPr>
        <w:br w:type="page"/>
      </w:r>
    </w:p>
    <w:p w:rsidR="00FD5614" w:rsidRDefault="00FD5614" w:rsidP="00FD5614">
      <w:pPr>
        <w:pStyle w:val="u2"/>
        <w:rPr>
          <w:lang w:val="en-US"/>
        </w:rPr>
      </w:pPr>
      <w:bookmarkStart w:id="3" w:name="_Toc44591138"/>
      <w:r>
        <w:rPr>
          <w:lang w:val="en-US"/>
        </w:rPr>
        <w:lastRenderedPageBreak/>
        <w:t>Actor “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>”</w:t>
      </w:r>
      <w:bookmarkEnd w:id="3"/>
    </w:p>
    <w:p w:rsidR="00925FF7" w:rsidRPr="00925FF7" w:rsidRDefault="00432FD0" w:rsidP="00925FF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19316A1">
            <wp:simplePos x="0" y="0"/>
            <wp:positionH relativeFrom="column">
              <wp:posOffset>0</wp:posOffset>
            </wp:positionH>
            <wp:positionV relativeFrom="paragraph">
              <wp:posOffset>1339</wp:posOffset>
            </wp:positionV>
            <wp:extent cx="5732145" cy="3103880"/>
            <wp:effectExtent l="0" t="0" r="1905" b="127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614" w:rsidRDefault="00FD5614" w:rsidP="00FD5614">
      <w:pPr>
        <w:pStyle w:val="u2"/>
        <w:rPr>
          <w:lang w:val="en-US"/>
        </w:rPr>
      </w:pPr>
      <w:bookmarkStart w:id="4" w:name="_Toc44591139"/>
      <w:r>
        <w:rPr>
          <w:lang w:val="en-US"/>
        </w:rPr>
        <w:t>Actor “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actor “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 w:rsidR="00DE40D1">
        <w:rPr>
          <w:lang w:val="en-US"/>
        </w:rPr>
        <w:t>chủ</w:t>
      </w:r>
      <w:proofErr w:type="spellEnd"/>
      <w:r w:rsidR="00DE40D1">
        <w:rPr>
          <w:lang w:val="en-US"/>
        </w:rPr>
        <w:t xml:space="preserve"> </w:t>
      </w:r>
      <w:proofErr w:type="spellStart"/>
      <w:r w:rsidR="00DE40D1">
        <w:rPr>
          <w:lang w:val="en-US"/>
        </w:rPr>
        <w:t>nhiệm</w:t>
      </w:r>
      <w:proofErr w:type="spellEnd"/>
      <w:r>
        <w:rPr>
          <w:lang w:val="en-US"/>
        </w:rPr>
        <w:t>”</w:t>
      </w:r>
      <w:bookmarkEnd w:id="4"/>
    </w:p>
    <w:p w:rsidR="00DE40D1" w:rsidRPr="00DE40D1" w:rsidRDefault="00262C23" w:rsidP="00DE40D1">
      <w:pPr>
        <w:rPr>
          <w:lang w:val="en-US"/>
        </w:rPr>
      </w:pPr>
      <w:r>
        <w:rPr>
          <w:noProof/>
        </w:rPr>
        <w:drawing>
          <wp:inline distT="0" distB="0" distL="0" distR="0" wp14:anchorId="210E53D6" wp14:editId="2C6D3858">
            <wp:extent cx="5732145" cy="3068320"/>
            <wp:effectExtent l="0" t="0" r="1905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5" w:name="_Toc451996089"/>
      <w:bookmarkStart w:id="6" w:name="_Toc452184222"/>
      <w:bookmarkStart w:id="7" w:name="_Toc452186669"/>
      <w:bookmarkStart w:id="8" w:name="_Toc452198046"/>
      <w:bookmarkStart w:id="9" w:name="_Toc460198367"/>
      <w:bookmarkStart w:id="10" w:name="_Toc44591140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Actor</w:t>
      </w:r>
      <w:bookmarkEnd w:id="10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DE40D1" w:rsidRPr="008D3541" w:rsidTr="008D3541">
        <w:tc>
          <w:tcPr>
            <w:tcW w:w="763" w:type="dxa"/>
            <w:shd w:val="clear" w:color="auto" w:fill="auto"/>
          </w:tcPr>
          <w:p w:rsidR="00DE40D1" w:rsidRDefault="00DE40D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DE40D1" w:rsidRDefault="00DE40D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DE40D1" w:rsidRDefault="00DE40D1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Actor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nhiệm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85A33" w:rsidRPr="008D3541" w:rsidTr="008D3541">
        <w:tc>
          <w:tcPr>
            <w:tcW w:w="763" w:type="dxa"/>
            <w:shd w:val="clear" w:color="auto" w:fill="auto"/>
          </w:tcPr>
          <w:p w:rsidR="00485A33" w:rsidRDefault="00DE40D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485A33" w:rsidRDefault="00FD5614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485A33" w:rsidRDefault="00DE40D1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trường</w:t>
            </w:r>
            <w:proofErr w:type="spellEnd"/>
            <w:r>
              <w:rPr>
                <w:lang w:val="en-US"/>
              </w:rPr>
              <w:t xml:space="preserve"> (admin)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DE40D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6712BF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A23833" w:rsidRPr="008D3541" w:rsidRDefault="00DE40D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xếp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>…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DE40D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485A33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A23833" w:rsidRPr="008D3541" w:rsidRDefault="00485A33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485A33" w:rsidRPr="008D3541" w:rsidTr="008D3541">
        <w:tc>
          <w:tcPr>
            <w:tcW w:w="763" w:type="dxa"/>
            <w:shd w:val="clear" w:color="auto" w:fill="auto"/>
          </w:tcPr>
          <w:p w:rsidR="00485A33" w:rsidRDefault="00DE40D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485A33" w:rsidRDefault="006712BF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 w:rsidR="00DE40D1">
              <w:rPr>
                <w:lang w:val="en-US"/>
              </w:rPr>
              <w:t xml:space="preserve"> </w:t>
            </w:r>
            <w:proofErr w:type="spellStart"/>
            <w:r w:rsidR="00DE40D1">
              <w:rPr>
                <w:lang w:val="en-US"/>
              </w:rPr>
              <w:t>chủ</w:t>
            </w:r>
            <w:proofErr w:type="spellEnd"/>
            <w:r w:rsidR="00DE40D1">
              <w:rPr>
                <w:lang w:val="en-US"/>
              </w:rPr>
              <w:t xml:space="preserve"> </w:t>
            </w:r>
            <w:proofErr w:type="spellStart"/>
            <w:r w:rsidR="00DE40D1">
              <w:rPr>
                <w:lang w:val="en-US"/>
              </w:rPr>
              <w:t>nhiệm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485A33" w:rsidRPr="008D3541" w:rsidRDefault="00DE40D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nhiệm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</w:tbl>
    <w:p w:rsidR="00A23833" w:rsidRDefault="00A23833" w:rsidP="00A23833">
      <w:pPr>
        <w:pStyle w:val="ThnVnban"/>
        <w:rPr>
          <w:lang w:val="en-US"/>
        </w:rPr>
      </w:pPr>
    </w:p>
    <w:p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11" w:name="_Toc44591141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Use-case</w:t>
      </w:r>
      <w:bookmarkEnd w:id="1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456"/>
        <w:gridCol w:w="2552"/>
        <w:gridCol w:w="2835"/>
      </w:tblGrid>
      <w:tr w:rsidR="005E3331" w:rsidRPr="008D3541" w:rsidTr="00CC0CE8">
        <w:tc>
          <w:tcPr>
            <w:tcW w:w="763" w:type="dxa"/>
            <w:shd w:val="clear" w:color="auto" w:fill="auto"/>
          </w:tcPr>
          <w:p w:rsidR="005E3331" w:rsidRPr="008D3541" w:rsidRDefault="005E3331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456" w:type="dxa"/>
            <w:shd w:val="clear" w:color="auto" w:fill="auto"/>
          </w:tcPr>
          <w:p w:rsidR="005E3331" w:rsidRPr="008D3541" w:rsidRDefault="005E3331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Use-case</w:t>
            </w:r>
          </w:p>
        </w:tc>
        <w:tc>
          <w:tcPr>
            <w:tcW w:w="2552" w:type="dxa"/>
            <w:shd w:val="clear" w:color="auto" w:fill="auto"/>
          </w:tcPr>
          <w:p w:rsidR="005E3331" w:rsidRPr="008D3541" w:rsidRDefault="005E333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2835" w:type="dxa"/>
            <w:shd w:val="clear" w:color="auto" w:fill="auto"/>
          </w:tcPr>
          <w:p w:rsidR="005E3331" w:rsidRPr="008D3541" w:rsidRDefault="005E3331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5E3331" w:rsidRPr="008D3541" w:rsidTr="00CC0CE8">
        <w:tc>
          <w:tcPr>
            <w:tcW w:w="763" w:type="dxa"/>
            <w:shd w:val="clear" w:color="auto" w:fill="auto"/>
          </w:tcPr>
          <w:p w:rsidR="005E3331" w:rsidRPr="008D3541" w:rsidRDefault="005E333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6" w:type="dxa"/>
            <w:shd w:val="clear" w:color="auto" w:fill="auto"/>
          </w:tcPr>
          <w:p w:rsidR="005E3331" w:rsidRDefault="005E333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5E3331" w:rsidRDefault="005E333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5E3331" w:rsidRDefault="005E3331" w:rsidP="008D3541">
            <w:pPr>
              <w:rPr>
                <w:lang w:val="en-US"/>
              </w:rPr>
            </w:pPr>
          </w:p>
        </w:tc>
      </w:tr>
      <w:tr w:rsidR="005E3331" w:rsidRPr="008D3541" w:rsidTr="00CC0CE8">
        <w:tc>
          <w:tcPr>
            <w:tcW w:w="763" w:type="dxa"/>
            <w:shd w:val="clear" w:color="auto" w:fill="auto"/>
          </w:tcPr>
          <w:p w:rsidR="005E3331" w:rsidRPr="008D3541" w:rsidRDefault="005E333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56" w:type="dxa"/>
            <w:shd w:val="clear" w:color="auto" w:fill="auto"/>
          </w:tcPr>
          <w:p w:rsidR="005E3331" w:rsidRDefault="005E333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5E3331" w:rsidRDefault="005E333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5E3331" w:rsidRDefault="005E3331" w:rsidP="008D3541">
            <w:pPr>
              <w:rPr>
                <w:lang w:val="en-US"/>
              </w:rPr>
            </w:pPr>
          </w:p>
        </w:tc>
      </w:tr>
      <w:tr w:rsidR="005E3331" w:rsidRPr="008D3541" w:rsidTr="00CC0CE8">
        <w:tc>
          <w:tcPr>
            <w:tcW w:w="763" w:type="dxa"/>
            <w:shd w:val="clear" w:color="auto" w:fill="auto"/>
          </w:tcPr>
          <w:p w:rsidR="005E3331" w:rsidRPr="008D3541" w:rsidRDefault="005E333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56" w:type="dxa"/>
            <w:shd w:val="clear" w:color="auto" w:fill="auto"/>
          </w:tcPr>
          <w:p w:rsidR="005E3331" w:rsidRDefault="005E333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5E3331" w:rsidRDefault="005E333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5E3331" w:rsidRDefault="005E3331" w:rsidP="008D3541">
            <w:pPr>
              <w:rPr>
                <w:lang w:val="en-US"/>
              </w:rPr>
            </w:pPr>
          </w:p>
        </w:tc>
      </w:tr>
      <w:tr w:rsidR="005E3331" w:rsidRPr="008D3541" w:rsidTr="00CC0CE8">
        <w:tc>
          <w:tcPr>
            <w:tcW w:w="763" w:type="dxa"/>
            <w:shd w:val="clear" w:color="auto" w:fill="auto"/>
          </w:tcPr>
          <w:p w:rsidR="005E3331" w:rsidRPr="008D3541" w:rsidRDefault="005E333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56" w:type="dxa"/>
            <w:shd w:val="clear" w:color="auto" w:fill="auto"/>
          </w:tcPr>
          <w:p w:rsidR="005E3331" w:rsidRDefault="005E333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5E3331" w:rsidRDefault="005E333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5E3331" w:rsidRDefault="005E3331" w:rsidP="008D3541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CC0CE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CC0CE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, 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8D3541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CC0CE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Sắp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xếp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CC0CE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, 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8D3541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CC0CE8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, 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CC0CE8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, 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CC0CE8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, 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CC0CE8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, 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CC0CE8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, 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CC0CE8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, 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CC0CE8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, 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Pr="008D3541" w:rsidRDefault="00CC0CE8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CC0CE8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CC0CE8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CC0CE8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CC0CE8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CC0CE8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CC0CE8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6349D2" w:rsidP="00CC0CE8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CC0CE8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6349D2" w:rsidP="00CC0CE8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6349D2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6349D2" w:rsidP="00CC0CE8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6349D2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6349D2" w:rsidP="00CC0CE8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6349D2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6349D2" w:rsidP="00CC0CE8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6349D2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Sắp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xếp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6349D2" w:rsidP="00CC0CE8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6349D2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Sắp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xếp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tuổi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6349D2" w:rsidP="00CC0CE8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6349D2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6349D2" w:rsidP="00CC0CE8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6349D2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6349D2" w:rsidP="00CC0CE8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6349D2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6349D2" w:rsidP="00CC0CE8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6349D2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nhiệm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6349D2" w:rsidP="00CC0CE8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6349D2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dạy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6349D2" w:rsidP="00CC0CE8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6349D2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tuổi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6349D2" w:rsidP="00CC0CE8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6349D2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33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6349D2" w:rsidP="00CC0CE8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6349D2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6349D2" w:rsidP="00CC0CE8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6349D2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6349D2" w:rsidP="00CC0CE8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6349D2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6349D2" w:rsidP="00CC0CE8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6349D2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456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6349D2" w:rsidP="00CC0CE8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</w:p>
        </w:tc>
      </w:tr>
      <w:tr w:rsidR="006349D2" w:rsidRPr="008D3541" w:rsidTr="00CC0CE8">
        <w:tc>
          <w:tcPr>
            <w:tcW w:w="763" w:type="dxa"/>
            <w:shd w:val="clear" w:color="auto" w:fill="auto"/>
          </w:tcPr>
          <w:p w:rsidR="006349D2" w:rsidRDefault="006349D2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456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</w:p>
        </w:tc>
      </w:tr>
      <w:tr w:rsidR="006349D2" w:rsidRPr="008D3541" w:rsidTr="00CC0CE8">
        <w:tc>
          <w:tcPr>
            <w:tcW w:w="763" w:type="dxa"/>
            <w:shd w:val="clear" w:color="auto" w:fill="auto"/>
          </w:tcPr>
          <w:p w:rsidR="006349D2" w:rsidRDefault="006349D2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456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</w:p>
        </w:tc>
      </w:tr>
      <w:tr w:rsidR="006349D2" w:rsidRPr="008D3541" w:rsidTr="00CC0CE8">
        <w:tc>
          <w:tcPr>
            <w:tcW w:w="763" w:type="dxa"/>
            <w:shd w:val="clear" w:color="auto" w:fill="auto"/>
          </w:tcPr>
          <w:p w:rsidR="006349D2" w:rsidRDefault="006349D2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456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</w:p>
        </w:tc>
      </w:tr>
      <w:tr w:rsidR="006349D2" w:rsidRPr="008D3541" w:rsidTr="00CC0CE8">
        <w:tc>
          <w:tcPr>
            <w:tcW w:w="763" w:type="dxa"/>
            <w:shd w:val="clear" w:color="auto" w:fill="auto"/>
          </w:tcPr>
          <w:p w:rsidR="006349D2" w:rsidRDefault="006349D2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456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</w:p>
        </w:tc>
      </w:tr>
      <w:tr w:rsidR="006349D2" w:rsidRPr="008D3541" w:rsidTr="00CC0CE8">
        <w:tc>
          <w:tcPr>
            <w:tcW w:w="763" w:type="dxa"/>
            <w:shd w:val="clear" w:color="auto" w:fill="auto"/>
          </w:tcPr>
          <w:p w:rsidR="006349D2" w:rsidRDefault="006349D2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456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chuẩn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</w:p>
        </w:tc>
      </w:tr>
      <w:tr w:rsidR="00CC0CE8" w:rsidRPr="008D3541" w:rsidTr="00CC0CE8">
        <w:tc>
          <w:tcPr>
            <w:tcW w:w="763" w:type="dxa"/>
            <w:shd w:val="clear" w:color="auto" w:fill="auto"/>
          </w:tcPr>
          <w:p w:rsidR="00CC0CE8" w:rsidRDefault="008C7CBE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456" w:type="dxa"/>
            <w:shd w:val="clear" w:color="auto" w:fill="auto"/>
          </w:tcPr>
          <w:p w:rsidR="00CC0CE8" w:rsidRDefault="006349D2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dạy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CC0CE8" w:rsidRDefault="006349D2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C0CE8" w:rsidRDefault="00CC0CE8" w:rsidP="00CC0CE8">
            <w:pPr>
              <w:rPr>
                <w:lang w:val="en-US"/>
              </w:rPr>
            </w:pPr>
          </w:p>
        </w:tc>
      </w:tr>
      <w:tr w:rsidR="006349D2" w:rsidRPr="008D3541" w:rsidTr="00CC0CE8">
        <w:tc>
          <w:tcPr>
            <w:tcW w:w="763" w:type="dxa"/>
            <w:shd w:val="clear" w:color="auto" w:fill="auto"/>
          </w:tcPr>
          <w:p w:rsidR="006349D2" w:rsidRDefault="008C7CBE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456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dạy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</w:p>
        </w:tc>
      </w:tr>
      <w:tr w:rsidR="006349D2" w:rsidRPr="008D3541" w:rsidTr="00CC0CE8">
        <w:tc>
          <w:tcPr>
            <w:tcW w:w="763" w:type="dxa"/>
            <w:shd w:val="clear" w:color="auto" w:fill="auto"/>
          </w:tcPr>
          <w:p w:rsidR="006349D2" w:rsidRDefault="008C7CBE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456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dạy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</w:p>
        </w:tc>
      </w:tr>
      <w:tr w:rsidR="006349D2" w:rsidRPr="008D3541" w:rsidTr="00CC0CE8">
        <w:tc>
          <w:tcPr>
            <w:tcW w:w="763" w:type="dxa"/>
            <w:shd w:val="clear" w:color="auto" w:fill="auto"/>
          </w:tcPr>
          <w:p w:rsidR="006349D2" w:rsidRDefault="008C7CBE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456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</w:p>
        </w:tc>
      </w:tr>
      <w:tr w:rsidR="006349D2" w:rsidRPr="008D3541" w:rsidTr="00CC0CE8">
        <w:tc>
          <w:tcPr>
            <w:tcW w:w="763" w:type="dxa"/>
            <w:shd w:val="clear" w:color="auto" w:fill="auto"/>
          </w:tcPr>
          <w:p w:rsidR="006349D2" w:rsidRDefault="008C7CBE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456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trách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6349D2" w:rsidRDefault="008C7CBE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nhiệm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</w:p>
        </w:tc>
      </w:tr>
      <w:tr w:rsidR="006349D2" w:rsidRPr="008D3541" w:rsidTr="00CC0CE8">
        <w:tc>
          <w:tcPr>
            <w:tcW w:w="763" w:type="dxa"/>
            <w:shd w:val="clear" w:color="auto" w:fill="auto"/>
          </w:tcPr>
          <w:p w:rsidR="006349D2" w:rsidRDefault="008C7CBE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456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kèm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6349D2" w:rsidRDefault="008C7CBE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nhiệm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</w:p>
        </w:tc>
      </w:tr>
      <w:tr w:rsidR="006349D2" w:rsidRPr="008D3541" w:rsidTr="00CC0CE8">
        <w:tc>
          <w:tcPr>
            <w:tcW w:w="763" w:type="dxa"/>
            <w:shd w:val="clear" w:color="auto" w:fill="auto"/>
          </w:tcPr>
          <w:p w:rsidR="006349D2" w:rsidRDefault="008C7CBE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456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kèm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6349D2" w:rsidRDefault="008C7CBE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nhiệm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</w:p>
        </w:tc>
      </w:tr>
      <w:tr w:rsidR="006349D2" w:rsidRPr="008D3541" w:rsidTr="00CC0CE8">
        <w:tc>
          <w:tcPr>
            <w:tcW w:w="763" w:type="dxa"/>
            <w:shd w:val="clear" w:color="auto" w:fill="auto"/>
          </w:tcPr>
          <w:p w:rsidR="006349D2" w:rsidRDefault="008C7CBE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456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6349D2" w:rsidRDefault="008C7CBE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nhiệm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</w:p>
        </w:tc>
      </w:tr>
      <w:tr w:rsidR="006349D2" w:rsidRPr="008D3541" w:rsidTr="00CC0CE8">
        <w:tc>
          <w:tcPr>
            <w:tcW w:w="763" w:type="dxa"/>
            <w:shd w:val="clear" w:color="auto" w:fill="auto"/>
          </w:tcPr>
          <w:p w:rsidR="006349D2" w:rsidRDefault="008C7CBE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456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6349D2" w:rsidRDefault="008C7CBE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nhiệm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</w:p>
        </w:tc>
      </w:tr>
      <w:tr w:rsidR="006349D2" w:rsidRPr="008D3541" w:rsidTr="00CC0CE8">
        <w:tc>
          <w:tcPr>
            <w:tcW w:w="763" w:type="dxa"/>
            <w:shd w:val="clear" w:color="auto" w:fill="auto"/>
          </w:tcPr>
          <w:p w:rsidR="006349D2" w:rsidRDefault="008C7CBE" w:rsidP="00CC0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456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6349D2" w:rsidRDefault="008C7CBE" w:rsidP="00CC0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nhiệm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6349D2" w:rsidRDefault="006349D2" w:rsidP="00CC0CE8">
            <w:pPr>
              <w:rPr>
                <w:lang w:val="en-US"/>
              </w:rPr>
            </w:pPr>
          </w:p>
        </w:tc>
      </w:tr>
    </w:tbl>
    <w:p w:rsidR="00A23833" w:rsidRDefault="00A23833" w:rsidP="00A23833">
      <w:pPr>
        <w:rPr>
          <w:lang w:val="en-US"/>
        </w:rPr>
      </w:pPr>
    </w:p>
    <w:p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12" w:name="_Toc44591142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bookmarkEnd w:id="5"/>
      <w:bookmarkEnd w:id="6"/>
      <w:bookmarkEnd w:id="7"/>
      <w:bookmarkEnd w:id="8"/>
      <w:bookmarkEnd w:id="9"/>
      <w:r>
        <w:rPr>
          <w:lang w:val="en-US"/>
        </w:rPr>
        <w:t>Use-case</w:t>
      </w:r>
      <w:bookmarkEnd w:id="12"/>
      <w:r>
        <w:rPr>
          <w:lang w:val="en-US"/>
        </w:rPr>
        <w:t xml:space="preserve"> </w:t>
      </w:r>
    </w:p>
    <w:p w:rsidR="00047B4D" w:rsidRDefault="00047B4D" w:rsidP="00047B4D">
      <w:pPr>
        <w:pStyle w:val="u2"/>
        <w:rPr>
          <w:lang w:val="en-US"/>
        </w:rPr>
      </w:pPr>
      <w:bookmarkStart w:id="13" w:name="_Toc44591143"/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bookmarkEnd w:id="13"/>
      <w:proofErr w:type="spellEnd"/>
    </w:p>
    <w:p w:rsidR="008B3769" w:rsidRP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1441"/>
        <w:gridCol w:w="3181"/>
      </w:tblGrid>
      <w:tr w:rsidR="00AB2146" w:rsidTr="00AB2146">
        <w:tc>
          <w:tcPr>
            <w:tcW w:w="4621" w:type="dxa"/>
            <w:shd w:val="clear" w:color="auto" w:fill="0070C0"/>
          </w:tcPr>
          <w:p w:rsidR="00AB2146" w:rsidRDefault="00AB2146" w:rsidP="00AB2146">
            <w:pPr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4622" w:type="dxa"/>
            <w:gridSpan w:val="2"/>
            <w:shd w:val="clear" w:color="auto" w:fill="0070C0"/>
          </w:tcPr>
          <w:p w:rsidR="00AB2146" w:rsidRDefault="00AB2146" w:rsidP="00AB2146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</w:p>
        </w:tc>
      </w:tr>
      <w:tr w:rsidR="00AB2146" w:rsidTr="00AB2146">
        <w:tc>
          <w:tcPr>
            <w:tcW w:w="4621" w:type="dxa"/>
          </w:tcPr>
          <w:p w:rsidR="00AB2146" w:rsidRDefault="00AB2146" w:rsidP="00AB21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  <w:gridSpan w:val="2"/>
          </w:tcPr>
          <w:p w:rsidR="00AB2146" w:rsidRDefault="00AB2146" w:rsidP="00AB21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</w:tr>
      <w:tr w:rsidR="00AB2146" w:rsidTr="00AB2146">
        <w:tc>
          <w:tcPr>
            <w:tcW w:w="4621" w:type="dxa"/>
          </w:tcPr>
          <w:p w:rsidR="00AB2146" w:rsidRDefault="00AB2146" w:rsidP="00AB21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  <w:gridSpan w:val="2"/>
          </w:tcPr>
          <w:p w:rsidR="00AB2146" w:rsidRDefault="00AB2146" w:rsidP="00AB21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47B4D">
              <w:rPr>
                <w:lang w:val="en-US"/>
              </w:rPr>
              <w:t>ứng</w:t>
            </w:r>
            <w:proofErr w:type="spellEnd"/>
            <w:r w:rsidR="00047B4D">
              <w:rPr>
                <w:lang w:val="en-US"/>
              </w:rPr>
              <w:t xml:space="preserve"> </w:t>
            </w:r>
            <w:proofErr w:type="spellStart"/>
            <w:r w:rsidR="00047B4D"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qua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</w:p>
        </w:tc>
      </w:tr>
      <w:tr w:rsidR="00AB2146" w:rsidTr="00AB2146">
        <w:tc>
          <w:tcPr>
            <w:tcW w:w="4621" w:type="dxa"/>
          </w:tcPr>
          <w:p w:rsidR="00AB2146" w:rsidRDefault="00AB2146" w:rsidP="00AB21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  <w:gridSpan w:val="2"/>
          </w:tcPr>
          <w:p w:rsidR="00AB2146" w:rsidRDefault="00AB2146" w:rsidP="00D5231C">
            <w:pPr>
              <w:pStyle w:val="oancuaDanhsac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khởi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  <w:p w:rsidR="00AB2146" w:rsidRDefault="00AB2146" w:rsidP="00D5231C">
            <w:pPr>
              <w:pStyle w:val="oancuaDanhsac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  <w:p w:rsidR="00047B4D" w:rsidRDefault="00AB2146" w:rsidP="00D5231C">
            <w:pPr>
              <w:pStyle w:val="oancuaDanhsac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47B4D">
              <w:rPr>
                <w:lang w:val="en-US"/>
              </w:rPr>
              <w:t>thông</w:t>
            </w:r>
            <w:proofErr w:type="spellEnd"/>
            <w:r w:rsidR="00047B4D">
              <w:rPr>
                <w:lang w:val="en-US"/>
              </w:rPr>
              <w:t xml:space="preserve"> tin </w:t>
            </w:r>
            <w:proofErr w:type="spellStart"/>
            <w:r w:rsidR="00047B4D">
              <w:rPr>
                <w:lang w:val="en-US"/>
              </w:rPr>
              <w:t>tài</w:t>
            </w:r>
            <w:proofErr w:type="spellEnd"/>
            <w:r w:rsidR="00047B4D">
              <w:rPr>
                <w:lang w:val="en-US"/>
              </w:rPr>
              <w:t xml:space="preserve"> </w:t>
            </w:r>
            <w:proofErr w:type="spellStart"/>
            <w:r w:rsidR="00047B4D">
              <w:rPr>
                <w:lang w:val="en-US"/>
              </w:rPr>
              <w:t>khoản</w:t>
            </w:r>
            <w:proofErr w:type="spellEnd"/>
            <w:r w:rsidR="00047B4D">
              <w:rPr>
                <w:lang w:val="en-US"/>
              </w:rPr>
              <w:t xml:space="preserve"> </w:t>
            </w:r>
            <w:proofErr w:type="spellStart"/>
            <w:r w:rsidR="00047B4D">
              <w:rPr>
                <w:lang w:val="en-US"/>
              </w:rPr>
              <w:t>chính</w:t>
            </w:r>
            <w:proofErr w:type="spellEnd"/>
            <w:r w:rsidR="00047B4D">
              <w:rPr>
                <w:lang w:val="en-US"/>
              </w:rPr>
              <w:t xml:space="preserve"> </w:t>
            </w:r>
            <w:proofErr w:type="spellStart"/>
            <w:r w:rsidR="00047B4D">
              <w:rPr>
                <w:lang w:val="en-US"/>
              </w:rPr>
              <w:t>xác</w:t>
            </w:r>
            <w:proofErr w:type="spellEnd"/>
            <w:r w:rsidR="00047B4D">
              <w:rPr>
                <w:lang w:val="en-US"/>
              </w:rPr>
              <w:t>.</w:t>
            </w:r>
          </w:p>
          <w:p w:rsidR="00AB2146" w:rsidRPr="00AB2146" w:rsidRDefault="00047B4D" w:rsidP="00D5231C">
            <w:pPr>
              <w:pStyle w:val="oancuaDanhsac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</w:p>
        </w:tc>
      </w:tr>
      <w:tr w:rsidR="00AB2146" w:rsidTr="00AB2146">
        <w:tc>
          <w:tcPr>
            <w:tcW w:w="4621" w:type="dxa"/>
          </w:tcPr>
          <w:p w:rsidR="00AB2146" w:rsidRDefault="00AB2146" w:rsidP="00AB21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  <w:gridSpan w:val="2"/>
          </w:tcPr>
          <w:p w:rsidR="00047B4D" w:rsidRDefault="00047B4D" w:rsidP="00D5231C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khởi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  <w:p w:rsidR="00047B4D" w:rsidRDefault="00047B4D" w:rsidP="00D5231C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  <w:p w:rsidR="00047B4D" w:rsidRDefault="00047B4D" w:rsidP="00D5231C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xác</w:t>
            </w:r>
            <w:proofErr w:type="spellEnd"/>
          </w:p>
          <w:p w:rsidR="00AB2146" w:rsidRDefault="00047B4D" w:rsidP="00D5231C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B2146" w:rsidTr="00AB2146">
        <w:tc>
          <w:tcPr>
            <w:tcW w:w="4621" w:type="dxa"/>
          </w:tcPr>
          <w:p w:rsidR="00AB2146" w:rsidRDefault="00AB2146" w:rsidP="00AB214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  <w:r>
              <w:t xml:space="preserve">êu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4622" w:type="dxa"/>
            <w:gridSpan w:val="2"/>
          </w:tcPr>
          <w:p w:rsidR="00AB2146" w:rsidRDefault="00047B4D" w:rsidP="00AB21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AB2146" w:rsidTr="00AB2146">
        <w:tc>
          <w:tcPr>
            <w:tcW w:w="4621" w:type="dxa"/>
          </w:tcPr>
          <w:p w:rsidR="00AB2146" w:rsidRDefault="00AB2146" w:rsidP="00AB21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  <w:gridSpan w:val="2"/>
          </w:tcPr>
          <w:p w:rsidR="00AB2146" w:rsidRDefault="00047B4D" w:rsidP="00AB21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</w:p>
        </w:tc>
      </w:tr>
      <w:tr w:rsidR="00047B4D" w:rsidTr="00047B4D">
        <w:trPr>
          <w:trHeight w:val="83"/>
        </w:trPr>
        <w:tc>
          <w:tcPr>
            <w:tcW w:w="4621" w:type="dxa"/>
            <w:vMerge w:val="restart"/>
          </w:tcPr>
          <w:p w:rsidR="00047B4D" w:rsidRDefault="00047B4D" w:rsidP="00AB21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1441" w:type="dxa"/>
          </w:tcPr>
          <w:p w:rsidR="00047B4D" w:rsidRDefault="00047B4D" w:rsidP="00AB21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</w:p>
        </w:tc>
        <w:tc>
          <w:tcPr>
            <w:tcW w:w="3181" w:type="dxa"/>
          </w:tcPr>
          <w:p w:rsidR="00047B4D" w:rsidRDefault="00047B4D" w:rsidP="00AB21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</w:p>
        </w:tc>
      </w:tr>
      <w:tr w:rsidR="00047B4D" w:rsidTr="00047B4D">
        <w:trPr>
          <w:trHeight w:val="82"/>
        </w:trPr>
        <w:tc>
          <w:tcPr>
            <w:tcW w:w="4621" w:type="dxa"/>
            <w:vMerge/>
          </w:tcPr>
          <w:p w:rsidR="00047B4D" w:rsidRDefault="00047B4D" w:rsidP="00AB2146">
            <w:pPr>
              <w:rPr>
                <w:lang w:val="en-US"/>
              </w:rPr>
            </w:pPr>
          </w:p>
        </w:tc>
        <w:tc>
          <w:tcPr>
            <w:tcW w:w="1441" w:type="dxa"/>
          </w:tcPr>
          <w:p w:rsidR="00047B4D" w:rsidRDefault="00047B4D" w:rsidP="00AB21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</w:p>
        </w:tc>
        <w:tc>
          <w:tcPr>
            <w:tcW w:w="3181" w:type="dxa"/>
          </w:tcPr>
          <w:p w:rsidR="00047B4D" w:rsidRDefault="00047B4D" w:rsidP="00AB21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tồn</w:t>
            </w:r>
            <w:proofErr w:type="spellEnd"/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>.</w:t>
            </w:r>
          </w:p>
          <w:p w:rsidR="00047B4D" w:rsidRDefault="00047B4D" w:rsidP="00AB21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“Sai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B2146" w:rsidTr="00AB2146">
        <w:tc>
          <w:tcPr>
            <w:tcW w:w="4621" w:type="dxa"/>
          </w:tcPr>
          <w:p w:rsidR="00AB2146" w:rsidRDefault="00AB2146" w:rsidP="00AB21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  <w:gridSpan w:val="2"/>
          </w:tcPr>
          <w:p w:rsidR="00AB2146" w:rsidRDefault="00047B4D" w:rsidP="00AB21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AB2146" w:rsidRDefault="00047B4D" w:rsidP="00047B4D">
      <w:pPr>
        <w:pStyle w:val="u2"/>
        <w:rPr>
          <w:lang w:val="en-US"/>
        </w:rPr>
      </w:pPr>
      <w:bookmarkStart w:id="14" w:name="_Toc44591144"/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bookmarkEnd w:id="14"/>
      <w:proofErr w:type="spellEnd"/>
    </w:p>
    <w:p w:rsidR="008B3769" w:rsidRP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1441"/>
        <w:gridCol w:w="3181"/>
      </w:tblGrid>
      <w:tr w:rsidR="00047B4D" w:rsidTr="009103DB">
        <w:tc>
          <w:tcPr>
            <w:tcW w:w="4621" w:type="dxa"/>
            <w:shd w:val="clear" w:color="auto" w:fill="0070C0"/>
          </w:tcPr>
          <w:p w:rsidR="00047B4D" w:rsidRDefault="00047B4D" w:rsidP="009103DB">
            <w:pPr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4622" w:type="dxa"/>
            <w:gridSpan w:val="2"/>
            <w:shd w:val="clear" w:color="auto" w:fill="0070C0"/>
          </w:tcPr>
          <w:p w:rsidR="00047B4D" w:rsidRDefault="00047B4D" w:rsidP="009103DB">
            <w:pPr>
              <w:rPr>
                <w:lang w:val="en-US"/>
              </w:rPr>
            </w:pPr>
            <w:r>
              <w:rPr>
                <w:lang w:val="en-US"/>
              </w:rPr>
              <w:t>UC2</w:t>
            </w:r>
          </w:p>
        </w:tc>
      </w:tr>
      <w:tr w:rsidR="00047B4D" w:rsidTr="009103DB">
        <w:tc>
          <w:tcPr>
            <w:tcW w:w="4621" w:type="dxa"/>
          </w:tcPr>
          <w:p w:rsidR="00047B4D" w:rsidRDefault="00047B4D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  <w:gridSpan w:val="2"/>
          </w:tcPr>
          <w:p w:rsidR="00047B4D" w:rsidRDefault="00047B4D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</w:p>
        </w:tc>
      </w:tr>
      <w:tr w:rsidR="00047B4D" w:rsidTr="009103DB">
        <w:tc>
          <w:tcPr>
            <w:tcW w:w="4621" w:type="dxa"/>
          </w:tcPr>
          <w:p w:rsidR="00047B4D" w:rsidRDefault="00047B4D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  <w:gridSpan w:val="2"/>
          </w:tcPr>
          <w:p w:rsidR="00047B4D" w:rsidRDefault="00047B4D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khỏi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</w:tc>
      </w:tr>
      <w:tr w:rsidR="00047B4D" w:rsidTr="009103DB">
        <w:tc>
          <w:tcPr>
            <w:tcW w:w="4621" w:type="dxa"/>
          </w:tcPr>
          <w:p w:rsidR="00047B4D" w:rsidRDefault="00047B4D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  <w:gridSpan w:val="2"/>
          </w:tcPr>
          <w:p w:rsidR="00047B4D" w:rsidRDefault="00047B4D" w:rsidP="00D5231C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tab </w:t>
            </w:r>
            <w:r w:rsidR="00583CD6">
              <w:rPr>
                <w:lang w:val="en-US"/>
              </w:rPr>
              <w:t>setting</w:t>
            </w:r>
          </w:p>
          <w:p w:rsidR="00047B4D" w:rsidRDefault="00047B4D" w:rsidP="00D5231C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</w:p>
          <w:p w:rsidR="00047B4D" w:rsidRPr="00047B4D" w:rsidRDefault="00047B4D" w:rsidP="00D5231C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trở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</w:tr>
      <w:tr w:rsidR="00047B4D" w:rsidTr="009103DB">
        <w:tc>
          <w:tcPr>
            <w:tcW w:w="4621" w:type="dxa"/>
          </w:tcPr>
          <w:p w:rsidR="00047B4D" w:rsidRDefault="00047B4D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  <w:gridSpan w:val="2"/>
          </w:tcPr>
          <w:p w:rsidR="00047B4D" w:rsidRPr="00047B4D" w:rsidRDefault="00047B4D" w:rsidP="00047B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047B4D" w:rsidTr="009103DB">
        <w:tc>
          <w:tcPr>
            <w:tcW w:w="4621" w:type="dxa"/>
          </w:tcPr>
          <w:p w:rsidR="00047B4D" w:rsidRDefault="00047B4D" w:rsidP="009103D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 xml:space="preserve">êu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4622" w:type="dxa"/>
            <w:gridSpan w:val="2"/>
          </w:tcPr>
          <w:p w:rsidR="00047B4D" w:rsidRDefault="00047B4D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047B4D" w:rsidTr="009103DB">
        <w:tc>
          <w:tcPr>
            <w:tcW w:w="4621" w:type="dxa"/>
          </w:tcPr>
          <w:p w:rsidR="00047B4D" w:rsidRDefault="00047B4D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  <w:gridSpan w:val="2"/>
          </w:tcPr>
          <w:p w:rsidR="00047B4D" w:rsidRDefault="00047B4D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</w:tc>
      </w:tr>
      <w:tr w:rsidR="00047B4D" w:rsidTr="009103DB">
        <w:trPr>
          <w:trHeight w:val="83"/>
        </w:trPr>
        <w:tc>
          <w:tcPr>
            <w:tcW w:w="4621" w:type="dxa"/>
            <w:vMerge w:val="restart"/>
          </w:tcPr>
          <w:p w:rsidR="00047B4D" w:rsidRDefault="00047B4D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1441" w:type="dxa"/>
          </w:tcPr>
          <w:p w:rsidR="00047B4D" w:rsidRDefault="00047B4D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</w:p>
        </w:tc>
        <w:tc>
          <w:tcPr>
            <w:tcW w:w="3181" w:type="dxa"/>
          </w:tcPr>
          <w:p w:rsidR="00047B4D" w:rsidRDefault="00047B4D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mọi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khỏi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47B4D" w:rsidTr="009103DB">
        <w:trPr>
          <w:trHeight w:val="82"/>
        </w:trPr>
        <w:tc>
          <w:tcPr>
            <w:tcW w:w="4621" w:type="dxa"/>
            <w:vMerge/>
          </w:tcPr>
          <w:p w:rsidR="00047B4D" w:rsidRDefault="00047B4D" w:rsidP="009103DB">
            <w:pPr>
              <w:rPr>
                <w:lang w:val="en-US"/>
              </w:rPr>
            </w:pPr>
          </w:p>
        </w:tc>
        <w:tc>
          <w:tcPr>
            <w:tcW w:w="1441" w:type="dxa"/>
          </w:tcPr>
          <w:p w:rsidR="00047B4D" w:rsidRDefault="00047B4D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</w:p>
        </w:tc>
        <w:tc>
          <w:tcPr>
            <w:tcW w:w="3181" w:type="dxa"/>
          </w:tcPr>
          <w:p w:rsidR="00047B4D" w:rsidRDefault="00047B4D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047B4D" w:rsidTr="009103DB">
        <w:tc>
          <w:tcPr>
            <w:tcW w:w="4621" w:type="dxa"/>
          </w:tcPr>
          <w:p w:rsidR="00047B4D" w:rsidRDefault="00047B4D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  <w:gridSpan w:val="2"/>
          </w:tcPr>
          <w:p w:rsidR="00047B4D" w:rsidRDefault="00047B4D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047B4D" w:rsidRDefault="00047B4D" w:rsidP="00047B4D">
      <w:pPr>
        <w:pStyle w:val="u2"/>
        <w:rPr>
          <w:lang w:val="en-US"/>
        </w:rPr>
      </w:pPr>
      <w:bookmarkStart w:id="15" w:name="_Toc44591145"/>
      <w:proofErr w:type="spellStart"/>
      <w:r>
        <w:rPr>
          <w:lang w:val="en-US"/>
        </w:rPr>
        <w:t>Quên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bookmarkEnd w:id="15"/>
      <w:proofErr w:type="spellEnd"/>
    </w:p>
    <w:p w:rsidR="008B3769" w:rsidRP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1441"/>
        <w:gridCol w:w="3181"/>
      </w:tblGrid>
      <w:tr w:rsidR="00047B4D" w:rsidTr="009103DB">
        <w:tc>
          <w:tcPr>
            <w:tcW w:w="4621" w:type="dxa"/>
            <w:shd w:val="clear" w:color="auto" w:fill="0070C0"/>
          </w:tcPr>
          <w:p w:rsidR="00047B4D" w:rsidRDefault="00047B4D" w:rsidP="009103DB">
            <w:pPr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4622" w:type="dxa"/>
            <w:gridSpan w:val="2"/>
            <w:shd w:val="clear" w:color="auto" w:fill="0070C0"/>
          </w:tcPr>
          <w:p w:rsidR="00047B4D" w:rsidRDefault="00047B4D" w:rsidP="009103DB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583CD6">
              <w:rPr>
                <w:lang w:val="en-US"/>
              </w:rPr>
              <w:t>3</w:t>
            </w:r>
          </w:p>
        </w:tc>
      </w:tr>
      <w:tr w:rsidR="00047B4D" w:rsidTr="009103DB">
        <w:tc>
          <w:tcPr>
            <w:tcW w:w="4621" w:type="dxa"/>
          </w:tcPr>
          <w:p w:rsidR="00047B4D" w:rsidRDefault="00047B4D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  <w:gridSpan w:val="2"/>
          </w:tcPr>
          <w:p w:rsidR="00047B4D" w:rsidRDefault="00047B4D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</w:tc>
      </w:tr>
      <w:tr w:rsidR="00047B4D" w:rsidTr="009103DB">
        <w:tc>
          <w:tcPr>
            <w:tcW w:w="4621" w:type="dxa"/>
          </w:tcPr>
          <w:p w:rsidR="00047B4D" w:rsidRDefault="00047B4D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  <w:gridSpan w:val="2"/>
          </w:tcPr>
          <w:p w:rsidR="00047B4D" w:rsidRDefault="00583CD6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qua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</w:p>
        </w:tc>
      </w:tr>
      <w:tr w:rsidR="00047B4D" w:rsidTr="009103DB">
        <w:tc>
          <w:tcPr>
            <w:tcW w:w="4621" w:type="dxa"/>
          </w:tcPr>
          <w:p w:rsidR="00047B4D" w:rsidRDefault="00047B4D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  <w:gridSpan w:val="2"/>
          </w:tcPr>
          <w:p w:rsidR="00047B4D" w:rsidRDefault="00047B4D" w:rsidP="00D5231C">
            <w:pPr>
              <w:pStyle w:val="oancuaDanhsac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khởi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  <w:p w:rsidR="00583CD6" w:rsidRPr="00583CD6" w:rsidRDefault="00583CD6" w:rsidP="00D5231C">
            <w:pPr>
              <w:pStyle w:val="oancuaDanhsac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  <w:p w:rsidR="00583CD6" w:rsidRDefault="00583CD6" w:rsidP="00D5231C">
            <w:pPr>
              <w:pStyle w:val="oancuaDanhsac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gửi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</w:p>
          <w:p w:rsidR="00047B4D" w:rsidRDefault="00047B4D" w:rsidP="00D5231C">
            <w:pPr>
              <w:pStyle w:val="oancuaDanhsac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</w:t>
            </w:r>
            <w:r w:rsidR="00583CD6">
              <w:rPr>
                <w:lang w:val="en-US"/>
              </w:rPr>
              <w:t>ời</w:t>
            </w:r>
            <w:proofErr w:type="spellEnd"/>
            <w:r w:rsidR="00583CD6">
              <w:rPr>
                <w:lang w:val="en-US"/>
              </w:rPr>
              <w:t xml:space="preserve"> </w:t>
            </w:r>
            <w:proofErr w:type="spellStart"/>
            <w:r w:rsidR="00583CD6">
              <w:rPr>
                <w:lang w:val="en-US"/>
              </w:rPr>
              <w:t>dùng</w:t>
            </w:r>
            <w:proofErr w:type="spellEnd"/>
            <w:r w:rsidR="00583CD6">
              <w:rPr>
                <w:lang w:val="en-US"/>
              </w:rPr>
              <w:t xml:space="preserve"> </w:t>
            </w:r>
            <w:proofErr w:type="spellStart"/>
            <w:r w:rsidR="00583CD6">
              <w:rPr>
                <w:lang w:val="en-US"/>
              </w:rPr>
              <w:t>nhập</w:t>
            </w:r>
            <w:proofErr w:type="spellEnd"/>
            <w:r w:rsidR="00583CD6">
              <w:rPr>
                <w:lang w:val="en-US"/>
              </w:rPr>
              <w:t xml:space="preserve"> </w:t>
            </w:r>
            <w:proofErr w:type="spellStart"/>
            <w:r w:rsidR="00583CD6">
              <w:rPr>
                <w:lang w:val="en-US"/>
              </w:rPr>
              <w:t>mật</w:t>
            </w:r>
            <w:proofErr w:type="spellEnd"/>
            <w:r w:rsidR="00583CD6">
              <w:rPr>
                <w:lang w:val="en-US"/>
              </w:rPr>
              <w:t xml:space="preserve"> </w:t>
            </w:r>
            <w:proofErr w:type="spellStart"/>
            <w:r w:rsidR="00583CD6">
              <w:rPr>
                <w:lang w:val="en-US"/>
              </w:rPr>
              <w:t>khẩu</w:t>
            </w:r>
            <w:proofErr w:type="spellEnd"/>
            <w:r w:rsidR="00583CD6">
              <w:rPr>
                <w:lang w:val="en-US"/>
              </w:rPr>
              <w:t xml:space="preserve"> </w:t>
            </w:r>
            <w:proofErr w:type="spellStart"/>
            <w:r w:rsidR="00583CD6">
              <w:rPr>
                <w:lang w:val="en-US"/>
              </w:rPr>
              <w:t>mới</w:t>
            </w:r>
            <w:proofErr w:type="spellEnd"/>
            <w:r w:rsidR="00583CD6">
              <w:rPr>
                <w:lang w:val="en-US"/>
              </w:rPr>
              <w:t xml:space="preserve"> </w:t>
            </w:r>
            <w:proofErr w:type="spellStart"/>
            <w:r w:rsidR="00583CD6">
              <w:rPr>
                <w:lang w:val="en-US"/>
              </w:rPr>
              <w:t>và</w:t>
            </w:r>
            <w:proofErr w:type="spellEnd"/>
            <w:r w:rsidR="00583CD6">
              <w:rPr>
                <w:lang w:val="en-US"/>
              </w:rPr>
              <w:t xml:space="preserve"> </w:t>
            </w:r>
            <w:proofErr w:type="spellStart"/>
            <w:r w:rsidR="00583CD6">
              <w:rPr>
                <w:lang w:val="en-US"/>
              </w:rPr>
              <w:t>mã</w:t>
            </w:r>
            <w:proofErr w:type="spellEnd"/>
            <w:r w:rsidR="00583CD6">
              <w:rPr>
                <w:lang w:val="en-US"/>
              </w:rPr>
              <w:t xml:space="preserve"> </w:t>
            </w:r>
            <w:proofErr w:type="spellStart"/>
            <w:r w:rsidR="00583CD6">
              <w:rPr>
                <w:lang w:val="en-US"/>
              </w:rPr>
              <w:t>xác</w:t>
            </w:r>
            <w:proofErr w:type="spellEnd"/>
            <w:r w:rsidR="00583CD6">
              <w:rPr>
                <w:lang w:val="en-US"/>
              </w:rPr>
              <w:t xml:space="preserve"> </w:t>
            </w:r>
            <w:proofErr w:type="spellStart"/>
            <w:r w:rsidR="00583CD6">
              <w:rPr>
                <w:lang w:val="en-US"/>
              </w:rPr>
              <w:t>thực</w:t>
            </w:r>
            <w:proofErr w:type="spellEnd"/>
            <w:r w:rsidR="00583CD6">
              <w:rPr>
                <w:lang w:val="en-US"/>
              </w:rPr>
              <w:t xml:space="preserve"> </w:t>
            </w:r>
            <w:proofErr w:type="spellStart"/>
            <w:r w:rsidR="00583CD6">
              <w:rPr>
                <w:lang w:val="en-US"/>
              </w:rPr>
              <w:t>và</w:t>
            </w:r>
            <w:proofErr w:type="spellEnd"/>
            <w:r w:rsidR="00583CD6">
              <w:rPr>
                <w:lang w:val="en-US"/>
              </w:rPr>
              <w:t xml:space="preserve"> </w:t>
            </w:r>
            <w:proofErr w:type="spellStart"/>
            <w:r w:rsidR="00583CD6">
              <w:rPr>
                <w:lang w:val="en-US"/>
              </w:rPr>
              <w:t>nhấn</w:t>
            </w:r>
            <w:proofErr w:type="spellEnd"/>
            <w:r w:rsidR="00583CD6">
              <w:rPr>
                <w:lang w:val="en-US"/>
              </w:rPr>
              <w:t xml:space="preserve"> </w:t>
            </w:r>
            <w:proofErr w:type="spellStart"/>
            <w:r w:rsidR="00583CD6">
              <w:rPr>
                <w:lang w:val="en-US"/>
              </w:rPr>
              <w:t>cập</w:t>
            </w:r>
            <w:proofErr w:type="spellEnd"/>
            <w:r w:rsidR="00583CD6">
              <w:rPr>
                <w:lang w:val="en-US"/>
              </w:rPr>
              <w:t xml:space="preserve"> </w:t>
            </w:r>
            <w:proofErr w:type="spellStart"/>
            <w:r w:rsidR="00583CD6">
              <w:rPr>
                <w:lang w:val="en-US"/>
              </w:rPr>
              <w:t>nhật</w:t>
            </w:r>
            <w:proofErr w:type="spellEnd"/>
            <w:r w:rsidR="00583CD6">
              <w:rPr>
                <w:lang w:val="en-US"/>
              </w:rPr>
              <w:t xml:space="preserve"> </w:t>
            </w:r>
            <w:proofErr w:type="spellStart"/>
            <w:r w:rsidR="00583CD6">
              <w:rPr>
                <w:lang w:val="en-US"/>
              </w:rPr>
              <w:t>mật</w:t>
            </w:r>
            <w:proofErr w:type="spellEnd"/>
            <w:r w:rsidR="00583CD6">
              <w:rPr>
                <w:lang w:val="en-US"/>
              </w:rPr>
              <w:t xml:space="preserve"> </w:t>
            </w:r>
            <w:proofErr w:type="spellStart"/>
            <w:r w:rsidR="00583CD6">
              <w:rPr>
                <w:lang w:val="en-US"/>
              </w:rPr>
              <w:lastRenderedPageBreak/>
              <w:t>khẩu</w:t>
            </w:r>
            <w:proofErr w:type="spellEnd"/>
            <w:r w:rsidR="00583CD6">
              <w:rPr>
                <w:lang w:val="en-US"/>
              </w:rPr>
              <w:t>.</w:t>
            </w:r>
          </w:p>
          <w:p w:rsidR="00583CD6" w:rsidRPr="00AB2146" w:rsidRDefault="00583CD6" w:rsidP="00D5231C">
            <w:pPr>
              <w:pStyle w:val="oancuaDanhsac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</w:tc>
      </w:tr>
      <w:tr w:rsidR="00047B4D" w:rsidTr="009103DB">
        <w:tc>
          <w:tcPr>
            <w:tcW w:w="4621" w:type="dxa"/>
          </w:tcPr>
          <w:p w:rsidR="00047B4D" w:rsidRDefault="00047B4D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  <w:gridSpan w:val="2"/>
          </w:tcPr>
          <w:p w:rsidR="00583CD6" w:rsidRDefault="00583CD6" w:rsidP="00D5231C">
            <w:pPr>
              <w:pStyle w:val="oancuaDanhsach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khởi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  <w:p w:rsidR="00583CD6" w:rsidRPr="00583CD6" w:rsidRDefault="00583CD6" w:rsidP="00D5231C">
            <w:pPr>
              <w:pStyle w:val="oancuaDanhsach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  <w:p w:rsidR="00583CD6" w:rsidRDefault="00583CD6" w:rsidP="00D5231C">
            <w:pPr>
              <w:pStyle w:val="oancuaDanhsach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gửi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</w:p>
          <w:p w:rsidR="00583CD6" w:rsidRDefault="00583CD6" w:rsidP="00D5231C">
            <w:pPr>
              <w:pStyle w:val="oancuaDanhsach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>.</w:t>
            </w:r>
          </w:p>
          <w:p w:rsidR="00583CD6" w:rsidRDefault="00583CD6" w:rsidP="00D5231C">
            <w:pPr>
              <w:pStyle w:val="oancuaDanhsach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</w:p>
          <w:p w:rsidR="00047B4D" w:rsidRDefault="00583CD6" w:rsidP="00D5231C">
            <w:pPr>
              <w:pStyle w:val="oancuaDanhsach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</w:p>
        </w:tc>
      </w:tr>
      <w:tr w:rsidR="00047B4D" w:rsidTr="009103DB">
        <w:tc>
          <w:tcPr>
            <w:tcW w:w="4621" w:type="dxa"/>
          </w:tcPr>
          <w:p w:rsidR="00047B4D" w:rsidRDefault="00047B4D" w:rsidP="009103D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 xml:space="preserve">êu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4622" w:type="dxa"/>
            <w:gridSpan w:val="2"/>
          </w:tcPr>
          <w:p w:rsidR="00047B4D" w:rsidRDefault="00047B4D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047B4D" w:rsidTr="009103DB">
        <w:tc>
          <w:tcPr>
            <w:tcW w:w="4621" w:type="dxa"/>
          </w:tcPr>
          <w:p w:rsidR="00047B4D" w:rsidRDefault="00047B4D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  <w:gridSpan w:val="2"/>
          </w:tcPr>
          <w:p w:rsidR="00047B4D" w:rsidRDefault="00047B4D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83CD6">
              <w:rPr>
                <w:lang w:val="en-US"/>
              </w:rPr>
              <w:t>đã</w:t>
            </w:r>
            <w:proofErr w:type="spellEnd"/>
            <w:r w:rsidR="00583CD6">
              <w:rPr>
                <w:lang w:val="en-US"/>
              </w:rPr>
              <w:t xml:space="preserve"> </w:t>
            </w:r>
            <w:proofErr w:type="spellStart"/>
            <w:r w:rsidR="00583CD6">
              <w:rPr>
                <w:lang w:val="en-US"/>
              </w:rPr>
              <w:t>có</w:t>
            </w:r>
            <w:proofErr w:type="spellEnd"/>
            <w:r w:rsidR="00583CD6">
              <w:rPr>
                <w:lang w:val="en-US"/>
              </w:rPr>
              <w:t xml:space="preserve"> </w:t>
            </w:r>
            <w:proofErr w:type="spellStart"/>
            <w:r w:rsidR="00583CD6">
              <w:rPr>
                <w:lang w:val="en-US"/>
              </w:rPr>
              <w:t>tài</w:t>
            </w:r>
            <w:proofErr w:type="spellEnd"/>
            <w:r w:rsidR="00583CD6">
              <w:rPr>
                <w:lang w:val="en-US"/>
              </w:rPr>
              <w:t xml:space="preserve"> </w:t>
            </w:r>
            <w:proofErr w:type="spellStart"/>
            <w:r w:rsidR="00583CD6">
              <w:rPr>
                <w:lang w:val="en-US"/>
              </w:rPr>
              <w:t>khoản</w:t>
            </w:r>
            <w:proofErr w:type="spellEnd"/>
            <w:r w:rsidR="00583CD6">
              <w:rPr>
                <w:lang w:val="en-US"/>
              </w:rPr>
              <w:t xml:space="preserve"> </w:t>
            </w:r>
            <w:proofErr w:type="spellStart"/>
            <w:r w:rsidR="00583CD6">
              <w:rPr>
                <w:lang w:val="en-US"/>
              </w:rPr>
              <w:t>trên</w:t>
            </w:r>
            <w:proofErr w:type="spellEnd"/>
            <w:r w:rsidR="00583CD6">
              <w:rPr>
                <w:lang w:val="en-US"/>
              </w:rPr>
              <w:t xml:space="preserve"> </w:t>
            </w:r>
            <w:proofErr w:type="spellStart"/>
            <w:r w:rsidR="00583CD6">
              <w:rPr>
                <w:lang w:val="en-US"/>
              </w:rPr>
              <w:t>hệ</w:t>
            </w:r>
            <w:proofErr w:type="spellEnd"/>
            <w:r w:rsidR="00583CD6">
              <w:rPr>
                <w:lang w:val="en-US"/>
              </w:rPr>
              <w:t xml:space="preserve"> </w:t>
            </w:r>
            <w:proofErr w:type="spellStart"/>
            <w:r w:rsidR="00583CD6">
              <w:rPr>
                <w:lang w:val="en-US"/>
              </w:rPr>
              <w:t>thống</w:t>
            </w:r>
            <w:proofErr w:type="spellEnd"/>
          </w:p>
        </w:tc>
      </w:tr>
      <w:tr w:rsidR="00047B4D" w:rsidTr="009103DB">
        <w:trPr>
          <w:trHeight w:val="83"/>
        </w:trPr>
        <w:tc>
          <w:tcPr>
            <w:tcW w:w="4621" w:type="dxa"/>
            <w:vMerge w:val="restart"/>
          </w:tcPr>
          <w:p w:rsidR="00047B4D" w:rsidRDefault="00047B4D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1441" w:type="dxa"/>
          </w:tcPr>
          <w:p w:rsidR="00047B4D" w:rsidRDefault="00047B4D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</w:p>
        </w:tc>
        <w:tc>
          <w:tcPr>
            <w:tcW w:w="3181" w:type="dxa"/>
          </w:tcPr>
          <w:p w:rsidR="00047B4D" w:rsidRDefault="00047B4D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83CD6">
              <w:rPr>
                <w:lang w:val="en-US"/>
              </w:rPr>
              <w:t>tạo</w:t>
            </w:r>
            <w:proofErr w:type="spellEnd"/>
            <w:r w:rsidR="00583CD6">
              <w:rPr>
                <w:lang w:val="en-US"/>
              </w:rPr>
              <w:t xml:space="preserve"> </w:t>
            </w:r>
            <w:proofErr w:type="spellStart"/>
            <w:r w:rsidR="00583CD6">
              <w:rPr>
                <w:lang w:val="en-US"/>
              </w:rPr>
              <w:t>được</w:t>
            </w:r>
            <w:proofErr w:type="spellEnd"/>
            <w:r w:rsidR="00583CD6">
              <w:rPr>
                <w:lang w:val="en-US"/>
              </w:rPr>
              <w:t xml:space="preserve"> </w:t>
            </w:r>
            <w:proofErr w:type="spellStart"/>
            <w:r w:rsidR="00583CD6">
              <w:rPr>
                <w:lang w:val="en-US"/>
              </w:rPr>
              <w:t>mật</w:t>
            </w:r>
            <w:proofErr w:type="spellEnd"/>
            <w:r w:rsidR="00583CD6">
              <w:rPr>
                <w:lang w:val="en-US"/>
              </w:rPr>
              <w:t xml:space="preserve"> </w:t>
            </w:r>
            <w:proofErr w:type="spellStart"/>
            <w:r w:rsidR="00583CD6">
              <w:rPr>
                <w:lang w:val="en-US"/>
              </w:rPr>
              <w:t>khẩu</w:t>
            </w:r>
            <w:proofErr w:type="spellEnd"/>
            <w:r w:rsidR="00583CD6">
              <w:rPr>
                <w:lang w:val="en-US"/>
              </w:rPr>
              <w:t xml:space="preserve"> </w:t>
            </w:r>
            <w:proofErr w:type="spellStart"/>
            <w:r w:rsidR="00583CD6">
              <w:rPr>
                <w:lang w:val="en-US"/>
              </w:rPr>
              <w:t>mới</w:t>
            </w:r>
            <w:proofErr w:type="spellEnd"/>
            <w:r w:rsidR="00583CD6">
              <w:rPr>
                <w:lang w:val="en-US"/>
              </w:rPr>
              <w:t>.</w:t>
            </w:r>
          </w:p>
        </w:tc>
      </w:tr>
      <w:tr w:rsidR="00047B4D" w:rsidTr="009103DB">
        <w:trPr>
          <w:trHeight w:val="82"/>
        </w:trPr>
        <w:tc>
          <w:tcPr>
            <w:tcW w:w="4621" w:type="dxa"/>
            <w:vMerge/>
          </w:tcPr>
          <w:p w:rsidR="00047B4D" w:rsidRDefault="00047B4D" w:rsidP="009103DB">
            <w:pPr>
              <w:rPr>
                <w:lang w:val="en-US"/>
              </w:rPr>
            </w:pPr>
          </w:p>
        </w:tc>
        <w:tc>
          <w:tcPr>
            <w:tcW w:w="1441" w:type="dxa"/>
          </w:tcPr>
          <w:p w:rsidR="00047B4D" w:rsidRDefault="00047B4D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</w:p>
        </w:tc>
        <w:tc>
          <w:tcPr>
            <w:tcW w:w="3181" w:type="dxa"/>
          </w:tcPr>
          <w:p w:rsidR="00047B4D" w:rsidRDefault="00583CD6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>.</w:t>
            </w:r>
          </w:p>
          <w:p w:rsidR="00583CD6" w:rsidRDefault="00583CD6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47B4D" w:rsidTr="009103DB">
        <w:tc>
          <w:tcPr>
            <w:tcW w:w="4621" w:type="dxa"/>
          </w:tcPr>
          <w:p w:rsidR="00047B4D" w:rsidRDefault="00047B4D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  <w:gridSpan w:val="2"/>
          </w:tcPr>
          <w:p w:rsidR="00047B4D" w:rsidRDefault="00047B4D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583CD6" w:rsidRDefault="00583CD6" w:rsidP="00583CD6">
      <w:pPr>
        <w:pStyle w:val="u2"/>
        <w:rPr>
          <w:lang w:val="en-US"/>
        </w:rPr>
      </w:pPr>
      <w:bookmarkStart w:id="16" w:name="_Toc44591146"/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bookmarkEnd w:id="16"/>
      <w:proofErr w:type="spellEnd"/>
    </w:p>
    <w:p w:rsidR="008B3769" w:rsidRP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1441"/>
        <w:gridCol w:w="3181"/>
      </w:tblGrid>
      <w:tr w:rsidR="00583CD6" w:rsidTr="009103DB">
        <w:tc>
          <w:tcPr>
            <w:tcW w:w="4621" w:type="dxa"/>
            <w:shd w:val="clear" w:color="auto" w:fill="0070C0"/>
          </w:tcPr>
          <w:p w:rsidR="00583CD6" w:rsidRDefault="00583CD6" w:rsidP="009103DB">
            <w:pPr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4622" w:type="dxa"/>
            <w:gridSpan w:val="2"/>
            <w:shd w:val="clear" w:color="auto" w:fill="0070C0"/>
          </w:tcPr>
          <w:p w:rsidR="00583CD6" w:rsidRDefault="00583CD6" w:rsidP="009103DB">
            <w:pPr>
              <w:rPr>
                <w:lang w:val="en-US"/>
              </w:rPr>
            </w:pPr>
            <w:r>
              <w:rPr>
                <w:lang w:val="en-US"/>
              </w:rPr>
              <w:t>UC4</w:t>
            </w:r>
          </w:p>
        </w:tc>
      </w:tr>
      <w:tr w:rsidR="00583CD6" w:rsidTr="009103DB">
        <w:tc>
          <w:tcPr>
            <w:tcW w:w="4621" w:type="dxa"/>
          </w:tcPr>
          <w:p w:rsidR="00583CD6" w:rsidRDefault="00583CD6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  <w:gridSpan w:val="2"/>
          </w:tcPr>
          <w:p w:rsidR="00583CD6" w:rsidRDefault="00583CD6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</w:tc>
      </w:tr>
      <w:tr w:rsidR="00583CD6" w:rsidTr="009103DB">
        <w:tc>
          <w:tcPr>
            <w:tcW w:w="4621" w:type="dxa"/>
          </w:tcPr>
          <w:p w:rsidR="00583CD6" w:rsidRDefault="00583CD6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  <w:gridSpan w:val="2"/>
          </w:tcPr>
          <w:p w:rsidR="00583CD6" w:rsidRDefault="00583CD6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</w:tr>
      <w:tr w:rsidR="00583CD6" w:rsidTr="009103DB">
        <w:tc>
          <w:tcPr>
            <w:tcW w:w="4621" w:type="dxa"/>
          </w:tcPr>
          <w:p w:rsidR="00583CD6" w:rsidRDefault="00583CD6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  <w:gridSpan w:val="2"/>
          </w:tcPr>
          <w:p w:rsidR="00583CD6" w:rsidRDefault="00583CD6" w:rsidP="00D5231C">
            <w:pPr>
              <w:pStyle w:val="oancuaDanhsac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tab setting</w:t>
            </w:r>
          </w:p>
          <w:p w:rsidR="00583CD6" w:rsidRDefault="00583CD6" w:rsidP="00D5231C">
            <w:pPr>
              <w:pStyle w:val="oancuaDanhsac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  <w:p w:rsidR="00583CD6" w:rsidRDefault="00583CD6" w:rsidP="00D5231C">
            <w:pPr>
              <w:pStyle w:val="oancuaDanhsac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</w:p>
          <w:p w:rsidR="00583CD6" w:rsidRDefault="00583CD6" w:rsidP="00D5231C">
            <w:pPr>
              <w:pStyle w:val="oancuaDanhsac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</w:p>
          <w:p w:rsidR="00583CD6" w:rsidRPr="00583CD6" w:rsidRDefault="00583CD6" w:rsidP="00D5231C">
            <w:pPr>
              <w:pStyle w:val="oancuaDanhsac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</w:p>
        </w:tc>
      </w:tr>
      <w:tr w:rsidR="00583CD6" w:rsidTr="009103DB">
        <w:tc>
          <w:tcPr>
            <w:tcW w:w="4621" w:type="dxa"/>
          </w:tcPr>
          <w:p w:rsidR="00583CD6" w:rsidRDefault="00583CD6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  <w:gridSpan w:val="2"/>
          </w:tcPr>
          <w:p w:rsidR="00583CD6" w:rsidRDefault="00583CD6" w:rsidP="00D5231C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tab setting</w:t>
            </w:r>
          </w:p>
          <w:p w:rsidR="00583CD6" w:rsidRDefault="00583CD6" w:rsidP="00D5231C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  <w:p w:rsidR="00583CD6" w:rsidRDefault="00583CD6" w:rsidP="00D5231C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</w:p>
          <w:p w:rsidR="00583CD6" w:rsidRDefault="00583CD6" w:rsidP="00D5231C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>.</w:t>
            </w:r>
          </w:p>
          <w:p w:rsidR="00D639DF" w:rsidRPr="00D639DF" w:rsidRDefault="00583CD6" w:rsidP="00D5231C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 w:rsidRPr="00583CD6">
              <w:rPr>
                <w:lang w:val="en-US"/>
              </w:rPr>
              <w:t>Mật</w:t>
            </w:r>
            <w:proofErr w:type="spellEnd"/>
            <w:r w:rsidRPr="00583CD6">
              <w:rPr>
                <w:lang w:val="en-US"/>
              </w:rPr>
              <w:t xml:space="preserve"> </w:t>
            </w:r>
            <w:proofErr w:type="spellStart"/>
            <w:r w:rsidRPr="00583CD6">
              <w:rPr>
                <w:lang w:val="en-US"/>
              </w:rPr>
              <w:t>khẩu</w:t>
            </w:r>
            <w:proofErr w:type="spellEnd"/>
            <w:r w:rsidRPr="00583CD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 w:rsidRPr="00583CD6">
              <w:rPr>
                <w:lang w:val="en-US"/>
              </w:rPr>
              <w:t xml:space="preserve"> </w:t>
            </w:r>
            <w:proofErr w:type="spellStart"/>
            <w:r w:rsidRPr="00583CD6">
              <w:rPr>
                <w:lang w:val="en-US"/>
              </w:rPr>
              <w:t>cập</w:t>
            </w:r>
            <w:proofErr w:type="spellEnd"/>
            <w:r w:rsidRPr="00583CD6">
              <w:rPr>
                <w:lang w:val="en-US"/>
              </w:rPr>
              <w:t xml:space="preserve"> </w:t>
            </w:r>
            <w:proofErr w:type="spellStart"/>
            <w:r w:rsidRPr="00583CD6">
              <w:rPr>
                <w:lang w:val="en-US"/>
              </w:rPr>
              <w:t>nhật</w:t>
            </w:r>
            <w:proofErr w:type="spellEnd"/>
          </w:p>
        </w:tc>
      </w:tr>
      <w:tr w:rsidR="00583CD6" w:rsidTr="009103DB">
        <w:tc>
          <w:tcPr>
            <w:tcW w:w="4621" w:type="dxa"/>
          </w:tcPr>
          <w:p w:rsidR="00583CD6" w:rsidRDefault="00583CD6" w:rsidP="009103D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 xml:space="preserve">êu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4622" w:type="dxa"/>
            <w:gridSpan w:val="2"/>
          </w:tcPr>
          <w:p w:rsidR="00583CD6" w:rsidRDefault="00D639DF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583CD6" w:rsidTr="009103DB">
        <w:tc>
          <w:tcPr>
            <w:tcW w:w="4621" w:type="dxa"/>
          </w:tcPr>
          <w:p w:rsidR="00583CD6" w:rsidRDefault="00583CD6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  <w:gridSpan w:val="2"/>
          </w:tcPr>
          <w:p w:rsidR="00583CD6" w:rsidRDefault="00583CD6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</w:tc>
      </w:tr>
      <w:tr w:rsidR="00583CD6" w:rsidTr="009103DB">
        <w:trPr>
          <w:trHeight w:val="83"/>
        </w:trPr>
        <w:tc>
          <w:tcPr>
            <w:tcW w:w="4621" w:type="dxa"/>
            <w:vMerge w:val="restart"/>
          </w:tcPr>
          <w:p w:rsidR="00583CD6" w:rsidRDefault="00583CD6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1441" w:type="dxa"/>
          </w:tcPr>
          <w:p w:rsidR="00583CD6" w:rsidRDefault="00583CD6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</w:p>
        </w:tc>
        <w:tc>
          <w:tcPr>
            <w:tcW w:w="3181" w:type="dxa"/>
          </w:tcPr>
          <w:p w:rsidR="00583CD6" w:rsidRDefault="00D639DF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setting</w:t>
            </w:r>
          </w:p>
        </w:tc>
      </w:tr>
      <w:tr w:rsidR="00583CD6" w:rsidTr="009103DB">
        <w:trPr>
          <w:trHeight w:val="82"/>
        </w:trPr>
        <w:tc>
          <w:tcPr>
            <w:tcW w:w="4621" w:type="dxa"/>
            <w:vMerge/>
          </w:tcPr>
          <w:p w:rsidR="00583CD6" w:rsidRDefault="00583CD6" w:rsidP="009103DB">
            <w:pPr>
              <w:rPr>
                <w:lang w:val="en-US"/>
              </w:rPr>
            </w:pPr>
          </w:p>
        </w:tc>
        <w:tc>
          <w:tcPr>
            <w:tcW w:w="1441" w:type="dxa"/>
          </w:tcPr>
          <w:p w:rsidR="00583CD6" w:rsidRDefault="00583CD6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</w:p>
        </w:tc>
        <w:tc>
          <w:tcPr>
            <w:tcW w:w="3181" w:type="dxa"/>
          </w:tcPr>
          <w:p w:rsidR="00583CD6" w:rsidRDefault="00D639DF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>”.</w:t>
            </w:r>
          </w:p>
        </w:tc>
      </w:tr>
      <w:tr w:rsidR="00583CD6" w:rsidTr="009103DB">
        <w:tc>
          <w:tcPr>
            <w:tcW w:w="4621" w:type="dxa"/>
          </w:tcPr>
          <w:p w:rsidR="00583CD6" w:rsidRDefault="00583CD6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  <w:gridSpan w:val="2"/>
          </w:tcPr>
          <w:p w:rsidR="00583CD6" w:rsidRDefault="00583CD6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C7CBE" w:rsidRDefault="008C7CBE" w:rsidP="00784C83">
      <w:pPr>
        <w:pStyle w:val="u2"/>
        <w:rPr>
          <w:lang w:val="en-US"/>
        </w:rPr>
      </w:pPr>
      <w:bookmarkStart w:id="17" w:name="_Toc44591147"/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bookmarkEnd w:id="17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C7CBE" w:rsidRDefault="008C7CBE" w:rsidP="008C7CBE">
      <w:pPr>
        <w:pStyle w:val="u2"/>
        <w:rPr>
          <w:lang w:val="en-US"/>
        </w:rPr>
      </w:pPr>
      <w:bookmarkStart w:id="18" w:name="_Toc44591148"/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bookmarkEnd w:id="18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B3769" w:rsidRDefault="008C7CBE" w:rsidP="008B3769">
      <w:pPr>
        <w:pStyle w:val="u2"/>
        <w:rPr>
          <w:lang w:val="en-US"/>
        </w:rPr>
      </w:pPr>
      <w:bookmarkStart w:id="19" w:name="_Toc44591149"/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bookmarkEnd w:id="19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C7CBE" w:rsidRDefault="008C7CBE" w:rsidP="008C7CBE">
      <w:pPr>
        <w:pStyle w:val="u2"/>
        <w:rPr>
          <w:lang w:val="en-US"/>
        </w:rPr>
      </w:pPr>
      <w:bookmarkStart w:id="20" w:name="_Toc44591150"/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bookmarkEnd w:id="20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1441"/>
        <w:gridCol w:w="3181"/>
      </w:tblGrid>
      <w:tr w:rsidR="000D089F" w:rsidTr="004C1E72">
        <w:tc>
          <w:tcPr>
            <w:tcW w:w="4621" w:type="dxa"/>
            <w:shd w:val="clear" w:color="auto" w:fill="0070C0"/>
          </w:tcPr>
          <w:p w:rsidR="000D089F" w:rsidRDefault="000D089F" w:rsidP="004C1E72">
            <w:pPr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4622" w:type="dxa"/>
            <w:gridSpan w:val="2"/>
            <w:shd w:val="clear" w:color="auto" w:fill="0070C0"/>
          </w:tcPr>
          <w:p w:rsidR="000D089F" w:rsidRDefault="000D089F" w:rsidP="004C1E72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>
              <w:rPr>
                <w:lang w:val="en-US"/>
              </w:rPr>
              <w:t>8</w:t>
            </w:r>
          </w:p>
        </w:tc>
      </w:tr>
      <w:tr w:rsidR="000D089F" w:rsidTr="004C1E72">
        <w:tc>
          <w:tcPr>
            <w:tcW w:w="4621" w:type="dxa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  <w:gridSpan w:val="2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</w:tr>
      <w:tr w:rsidR="000D089F" w:rsidTr="004C1E72">
        <w:tc>
          <w:tcPr>
            <w:tcW w:w="4621" w:type="dxa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  <w:gridSpan w:val="2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D089F" w:rsidTr="004C1E72">
        <w:tc>
          <w:tcPr>
            <w:tcW w:w="4621" w:type="dxa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  <w:gridSpan w:val="2"/>
          </w:tcPr>
          <w:p w:rsidR="000D089F" w:rsidRDefault="000D089F" w:rsidP="004C1E72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tab “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>”.</w:t>
            </w:r>
          </w:p>
          <w:p w:rsidR="000D089F" w:rsidRDefault="000D089F" w:rsidP="004C1E72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tin.</w:t>
            </w:r>
          </w:p>
          <w:p w:rsidR="000D089F" w:rsidRDefault="000D089F" w:rsidP="004C1E72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</w:p>
          <w:p w:rsidR="000D089F" w:rsidRDefault="000D089F" w:rsidP="004C1E72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>”.</w:t>
            </w:r>
          </w:p>
          <w:p w:rsidR="000D089F" w:rsidRPr="0082155A" w:rsidRDefault="000D089F" w:rsidP="004C1E72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D089F" w:rsidTr="004C1E72">
        <w:tc>
          <w:tcPr>
            <w:tcW w:w="4621" w:type="dxa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  <w:gridSpan w:val="2"/>
          </w:tcPr>
          <w:p w:rsidR="000D089F" w:rsidRPr="009A5269" w:rsidRDefault="000D089F" w:rsidP="004C1E72">
            <w:pPr>
              <w:rPr>
                <w:lang w:val="en-US"/>
              </w:rPr>
            </w:pPr>
          </w:p>
        </w:tc>
      </w:tr>
      <w:tr w:rsidR="000D089F" w:rsidTr="004C1E72">
        <w:tc>
          <w:tcPr>
            <w:tcW w:w="4621" w:type="dxa"/>
          </w:tcPr>
          <w:p w:rsidR="000D089F" w:rsidRDefault="000D089F" w:rsidP="004C1E72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 xml:space="preserve">êu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4622" w:type="dxa"/>
            <w:gridSpan w:val="2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0D089F" w:rsidTr="004C1E72">
        <w:tc>
          <w:tcPr>
            <w:tcW w:w="4621" w:type="dxa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  <w:gridSpan w:val="2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>.</w:t>
            </w:r>
          </w:p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</w:p>
        </w:tc>
      </w:tr>
      <w:tr w:rsidR="000D089F" w:rsidTr="004C1E72">
        <w:trPr>
          <w:trHeight w:val="83"/>
        </w:trPr>
        <w:tc>
          <w:tcPr>
            <w:tcW w:w="4621" w:type="dxa"/>
            <w:vMerge w:val="restart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1441" w:type="dxa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</w:p>
        </w:tc>
        <w:tc>
          <w:tcPr>
            <w:tcW w:w="3181" w:type="dxa"/>
          </w:tcPr>
          <w:p w:rsidR="000D089F" w:rsidRDefault="000D089F" w:rsidP="004C1E72">
            <w:pPr>
              <w:rPr>
                <w:lang w:val="en-US"/>
              </w:rPr>
            </w:pPr>
          </w:p>
        </w:tc>
      </w:tr>
      <w:tr w:rsidR="000D089F" w:rsidTr="004C1E72">
        <w:trPr>
          <w:trHeight w:val="82"/>
        </w:trPr>
        <w:tc>
          <w:tcPr>
            <w:tcW w:w="4621" w:type="dxa"/>
            <w:vMerge/>
          </w:tcPr>
          <w:p w:rsidR="000D089F" w:rsidRDefault="000D089F" w:rsidP="004C1E72">
            <w:pPr>
              <w:rPr>
                <w:lang w:val="en-US"/>
              </w:rPr>
            </w:pPr>
          </w:p>
        </w:tc>
        <w:tc>
          <w:tcPr>
            <w:tcW w:w="1441" w:type="dxa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</w:p>
        </w:tc>
        <w:tc>
          <w:tcPr>
            <w:tcW w:w="3181" w:type="dxa"/>
          </w:tcPr>
          <w:p w:rsidR="000D089F" w:rsidRDefault="000D089F" w:rsidP="004C1E72">
            <w:pPr>
              <w:rPr>
                <w:lang w:val="en-US"/>
              </w:rPr>
            </w:pPr>
          </w:p>
        </w:tc>
      </w:tr>
      <w:tr w:rsidR="000D089F" w:rsidTr="004C1E72">
        <w:tc>
          <w:tcPr>
            <w:tcW w:w="4621" w:type="dxa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  <w:gridSpan w:val="2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:rsidR="000D089F" w:rsidRPr="000D089F" w:rsidRDefault="000D089F" w:rsidP="000D089F">
      <w:pPr>
        <w:rPr>
          <w:lang w:val="en-US"/>
        </w:rPr>
      </w:pPr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lastRenderedPageBreak/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 xml:space="preserve">Sequence </w:t>
      </w:r>
      <w:proofErr w:type="spellStart"/>
      <w:r>
        <w:rPr>
          <w:lang w:val="en-US"/>
        </w:rPr>
        <w:t>Diagra</w:t>
      </w:r>
      <w:proofErr w:type="spellEnd"/>
    </w:p>
    <w:p w:rsidR="008C7CBE" w:rsidRDefault="008C7CBE" w:rsidP="008C7CBE">
      <w:pPr>
        <w:pStyle w:val="u2"/>
        <w:rPr>
          <w:lang w:val="en-US"/>
        </w:rPr>
      </w:pPr>
      <w:bookmarkStart w:id="21" w:name="_Toc44591151"/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bookmarkEnd w:id="21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1441"/>
        <w:gridCol w:w="3181"/>
      </w:tblGrid>
      <w:tr w:rsidR="00514CD6" w:rsidTr="004C1E72">
        <w:tc>
          <w:tcPr>
            <w:tcW w:w="4621" w:type="dxa"/>
            <w:shd w:val="clear" w:color="auto" w:fill="0070C0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4622" w:type="dxa"/>
            <w:gridSpan w:val="2"/>
            <w:shd w:val="clear" w:color="auto" w:fill="0070C0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>
              <w:rPr>
                <w:lang w:val="en-US"/>
              </w:rPr>
              <w:t>9</w:t>
            </w: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tab “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>”.</w:t>
            </w:r>
          </w:p>
          <w:p w:rsidR="00514CD6" w:rsidRDefault="00514CD6" w:rsidP="004C1E72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>.</w:t>
            </w:r>
          </w:p>
          <w:p w:rsidR="00514CD6" w:rsidRDefault="00514CD6" w:rsidP="004C1E72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mẫu</w:t>
            </w:r>
            <w:proofErr w:type="spellEnd"/>
            <w:r>
              <w:rPr>
                <w:lang w:val="en-US"/>
              </w:rPr>
              <w:t xml:space="preserve"> 1 (file “</w:t>
            </w:r>
            <w:proofErr w:type="spellStart"/>
            <w:r>
              <w:rPr>
                <w:lang w:val="en-US"/>
              </w:rPr>
              <w:t>Phát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đồ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án</w:t>
            </w:r>
            <w:proofErr w:type="spellEnd"/>
            <w:r>
              <w:rPr>
                <w:lang w:val="en-US"/>
              </w:rPr>
              <w:t xml:space="preserve">”)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>”.</w:t>
            </w:r>
          </w:p>
          <w:p w:rsidR="00514CD6" w:rsidRPr="0082155A" w:rsidRDefault="00514CD6" w:rsidP="004C1E72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  <w:gridSpan w:val="2"/>
          </w:tcPr>
          <w:p w:rsidR="00514CD6" w:rsidRPr="009A5269" w:rsidRDefault="00514CD6" w:rsidP="004C1E72">
            <w:pPr>
              <w:rPr>
                <w:lang w:val="en-US"/>
              </w:rPr>
            </w:pP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 xml:space="preserve">êu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>.</w:t>
            </w:r>
          </w:p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14CD6" w:rsidTr="004C1E72">
        <w:trPr>
          <w:trHeight w:val="83"/>
        </w:trPr>
        <w:tc>
          <w:tcPr>
            <w:tcW w:w="4621" w:type="dxa"/>
            <w:vMerge w:val="restart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144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</w:p>
        </w:tc>
        <w:tc>
          <w:tcPr>
            <w:tcW w:w="3181" w:type="dxa"/>
          </w:tcPr>
          <w:p w:rsidR="00514CD6" w:rsidRDefault="00514CD6" w:rsidP="004C1E72">
            <w:pPr>
              <w:rPr>
                <w:lang w:val="en-US"/>
              </w:rPr>
            </w:pPr>
          </w:p>
        </w:tc>
      </w:tr>
      <w:tr w:rsidR="00514CD6" w:rsidTr="004C1E72">
        <w:trPr>
          <w:trHeight w:val="82"/>
        </w:trPr>
        <w:tc>
          <w:tcPr>
            <w:tcW w:w="4621" w:type="dxa"/>
            <w:vMerge/>
          </w:tcPr>
          <w:p w:rsidR="00514CD6" w:rsidRDefault="00514CD6" w:rsidP="004C1E72">
            <w:pPr>
              <w:rPr>
                <w:lang w:val="en-US"/>
              </w:rPr>
            </w:pPr>
          </w:p>
        </w:tc>
        <w:tc>
          <w:tcPr>
            <w:tcW w:w="144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</w:p>
        </w:tc>
        <w:tc>
          <w:tcPr>
            <w:tcW w:w="3181" w:type="dxa"/>
          </w:tcPr>
          <w:p w:rsidR="00514CD6" w:rsidRDefault="00514CD6" w:rsidP="004C1E72">
            <w:pPr>
              <w:rPr>
                <w:lang w:val="en-US"/>
              </w:rPr>
            </w:pP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:rsidR="00514CD6" w:rsidRPr="00514CD6" w:rsidRDefault="00514CD6" w:rsidP="00514CD6">
      <w:pPr>
        <w:rPr>
          <w:lang w:val="en-US"/>
        </w:rPr>
      </w:pPr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C7CBE" w:rsidRDefault="008C7CBE" w:rsidP="008C7CBE">
      <w:pPr>
        <w:pStyle w:val="u2"/>
        <w:rPr>
          <w:lang w:val="en-US"/>
        </w:rPr>
      </w:pPr>
      <w:bookmarkStart w:id="22" w:name="_Toc44591152"/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bookmarkEnd w:id="22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1441"/>
        <w:gridCol w:w="3181"/>
      </w:tblGrid>
      <w:tr w:rsidR="000D089F" w:rsidTr="004C1E72">
        <w:tc>
          <w:tcPr>
            <w:tcW w:w="4621" w:type="dxa"/>
            <w:shd w:val="clear" w:color="auto" w:fill="0070C0"/>
          </w:tcPr>
          <w:p w:rsidR="000D089F" w:rsidRDefault="000D089F" w:rsidP="004C1E72">
            <w:pPr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4622" w:type="dxa"/>
            <w:gridSpan w:val="2"/>
            <w:shd w:val="clear" w:color="auto" w:fill="0070C0"/>
          </w:tcPr>
          <w:p w:rsidR="000D089F" w:rsidRDefault="000D089F" w:rsidP="004C1E72">
            <w:pPr>
              <w:rPr>
                <w:lang w:val="en-US"/>
              </w:rPr>
            </w:pPr>
            <w:r>
              <w:rPr>
                <w:lang w:val="en-US"/>
              </w:rPr>
              <w:t>UC10</w:t>
            </w:r>
          </w:p>
        </w:tc>
      </w:tr>
      <w:tr w:rsidR="000D089F" w:rsidTr="004C1E72">
        <w:tc>
          <w:tcPr>
            <w:tcW w:w="4621" w:type="dxa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  <w:gridSpan w:val="2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</w:tr>
      <w:tr w:rsidR="000D089F" w:rsidTr="004C1E72">
        <w:tc>
          <w:tcPr>
            <w:tcW w:w="4621" w:type="dxa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  <w:gridSpan w:val="2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D089F" w:rsidTr="004C1E72">
        <w:tc>
          <w:tcPr>
            <w:tcW w:w="4621" w:type="dxa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  <w:gridSpan w:val="2"/>
          </w:tcPr>
          <w:p w:rsidR="000D089F" w:rsidRDefault="000D089F" w:rsidP="004C1E72">
            <w:pPr>
              <w:pStyle w:val="oancuaDanhsach"/>
              <w:numPr>
                <w:ilvl w:val="0"/>
                <w:numId w:val="3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tab “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>”.</w:t>
            </w:r>
          </w:p>
          <w:p w:rsidR="000D089F" w:rsidRDefault="000D089F" w:rsidP="004C1E72">
            <w:pPr>
              <w:pStyle w:val="oancuaDanhsach"/>
              <w:numPr>
                <w:ilvl w:val="0"/>
                <w:numId w:val="3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>
              <w:rPr>
                <w:lang w:val="en-US"/>
              </w:rPr>
              <w:t>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>.</w:t>
            </w:r>
          </w:p>
          <w:p w:rsidR="000D089F" w:rsidRDefault="000D089F" w:rsidP="004C1E72">
            <w:pPr>
              <w:pStyle w:val="oancuaDanhsach"/>
              <w:numPr>
                <w:ilvl w:val="0"/>
                <w:numId w:val="3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>”</w:t>
            </w:r>
          </w:p>
          <w:p w:rsidR="000D089F" w:rsidRDefault="000D089F" w:rsidP="004C1E72">
            <w:pPr>
              <w:pStyle w:val="oancuaDanhsach"/>
              <w:numPr>
                <w:ilvl w:val="0"/>
                <w:numId w:val="3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</w:p>
          <w:p w:rsidR="000D089F" w:rsidRDefault="000D089F" w:rsidP="004C1E72">
            <w:pPr>
              <w:pStyle w:val="oancuaDanhsach"/>
              <w:numPr>
                <w:ilvl w:val="0"/>
                <w:numId w:val="3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>”</w:t>
            </w:r>
          </w:p>
          <w:p w:rsidR="000D089F" w:rsidRPr="0082155A" w:rsidRDefault="000D089F" w:rsidP="004C1E72">
            <w:pPr>
              <w:pStyle w:val="oancuaDanhsach"/>
              <w:numPr>
                <w:ilvl w:val="0"/>
                <w:numId w:val="3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khỏi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D089F" w:rsidTr="004C1E72">
        <w:tc>
          <w:tcPr>
            <w:tcW w:w="4621" w:type="dxa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  <w:gridSpan w:val="2"/>
          </w:tcPr>
          <w:p w:rsidR="000D089F" w:rsidRPr="009A5269" w:rsidRDefault="000D089F" w:rsidP="004C1E72">
            <w:pPr>
              <w:rPr>
                <w:lang w:val="en-US"/>
              </w:rPr>
            </w:pPr>
          </w:p>
        </w:tc>
      </w:tr>
      <w:tr w:rsidR="000D089F" w:rsidTr="004C1E72">
        <w:tc>
          <w:tcPr>
            <w:tcW w:w="4621" w:type="dxa"/>
          </w:tcPr>
          <w:p w:rsidR="000D089F" w:rsidRDefault="000D089F" w:rsidP="004C1E72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 xml:space="preserve">êu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4622" w:type="dxa"/>
            <w:gridSpan w:val="2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0D089F" w:rsidTr="004C1E72">
        <w:tc>
          <w:tcPr>
            <w:tcW w:w="4621" w:type="dxa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  <w:gridSpan w:val="2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>.</w:t>
            </w:r>
          </w:p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</w:p>
        </w:tc>
      </w:tr>
      <w:tr w:rsidR="000D089F" w:rsidTr="004C1E72">
        <w:trPr>
          <w:trHeight w:val="83"/>
        </w:trPr>
        <w:tc>
          <w:tcPr>
            <w:tcW w:w="4621" w:type="dxa"/>
            <w:vMerge w:val="restart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1441" w:type="dxa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</w:p>
        </w:tc>
        <w:tc>
          <w:tcPr>
            <w:tcW w:w="3181" w:type="dxa"/>
          </w:tcPr>
          <w:p w:rsidR="000D089F" w:rsidRDefault="000D089F" w:rsidP="004C1E72">
            <w:pPr>
              <w:rPr>
                <w:lang w:val="en-US"/>
              </w:rPr>
            </w:pPr>
          </w:p>
        </w:tc>
      </w:tr>
      <w:tr w:rsidR="000D089F" w:rsidTr="004C1E72">
        <w:trPr>
          <w:trHeight w:val="82"/>
        </w:trPr>
        <w:tc>
          <w:tcPr>
            <w:tcW w:w="4621" w:type="dxa"/>
            <w:vMerge/>
          </w:tcPr>
          <w:p w:rsidR="000D089F" w:rsidRDefault="000D089F" w:rsidP="004C1E72">
            <w:pPr>
              <w:rPr>
                <w:lang w:val="en-US"/>
              </w:rPr>
            </w:pPr>
          </w:p>
        </w:tc>
        <w:tc>
          <w:tcPr>
            <w:tcW w:w="1441" w:type="dxa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</w:p>
        </w:tc>
        <w:tc>
          <w:tcPr>
            <w:tcW w:w="3181" w:type="dxa"/>
          </w:tcPr>
          <w:p w:rsidR="000D089F" w:rsidRDefault="000D089F" w:rsidP="004C1E72">
            <w:pPr>
              <w:rPr>
                <w:lang w:val="en-US"/>
              </w:rPr>
            </w:pPr>
          </w:p>
        </w:tc>
      </w:tr>
      <w:tr w:rsidR="000D089F" w:rsidTr="004C1E72">
        <w:tc>
          <w:tcPr>
            <w:tcW w:w="4621" w:type="dxa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  <w:gridSpan w:val="2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:rsidR="000D089F" w:rsidRPr="000D089F" w:rsidRDefault="000D089F" w:rsidP="000D089F">
      <w:pPr>
        <w:rPr>
          <w:lang w:val="en-US"/>
        </w:rPr>
      </w:pPr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784C83" w:rsidRDefault="008C7CBE" w:rsidP="008C7CBE">
      <w:pPr>
        <w:pStyle w:val="u2"/>
        <w:rPr>
          <w:lang w:val="en-US"/>
        </w:rPr>
      </w:pPr>
      <w:bookmarkStart w:id="23" w:name="_Toc44591153"/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bookmarkEnd w:id="23"/>
      <w:proofErr w:type="spellEnd"/>
    </w:p>
    <w:p w:rsidR="008B3769" w:rsidRP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1441"/>
        <w:gridCol w:w="3181"/>
      </w:tblGrid>
      <w:tr w:rsidR="00784C83" w:rsidTr="009103DB">
        <w:tc>
          <w:tcPr>
            <w:tcW w:w="4621" w:type="dxa"/>
            <w:shd w:val="clear" w:color="auto" w:fill="0070C0"/>
          </w:tcPr>
          <w:p w:rsidR="00784C83" w:rsidRDefault="00784C83" w:rsidP="009103DB">
            <w:pPr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4622" w:type="dxa"/>
            <w:gridSpan w:val="2"/>
            <w:shd w:val="clear" w:color="auto" w:fill="0070C0"/>
          </w:tcPr>
          <w:p w:rsidR="00784C83" w:rsidRDefault="00784C83" w:rsidP="009103DB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8C7CBE">
              <w:rPr>
                <w:lang w:val="en-US"/>
              </w:rPr>
              <w:t>11</w:t>
            </w:r>
          </w:p>
        </w:tc>
      </w:tr>
      <w:tr w:rsidR="00784C83" w:rsidTr="009103DB">
        <w:tc>
          <w:tcPr>
            <w:tcW w:w="4621" w:type="dxa"/>
          </w:tcPr>
          <w:p w:rsidR="00784C83" w:rsidRDefault="00784C83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  <w:gridSpan w:val="2"/>
          </w:tcPr>
          <w:p w:rsidR="00784C83" w:rsidRDefault="008C7CBE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 w:rsidR="00784C83">
              <w:rPr>
                <w:lang w:val="en-US"/>
              </w:rPr>
              <w:t xml:space="preserve"> </w:t>
            </w:r>
            <w:proofErr w:type="spellStart"/>
            <w:r w:rsidR="00784C83">
              <w:rPr>
                <w:lang w:val="en-US"/>
              </w:rPr>
              <w:t>học</w:t>
            </w:r>
            <w:proofErr w:type="spellEnd"/>
            <w:r w:rsidR="00784C83">
              <w:rPr>
                <w:lang w:val="en-US"/>
              </w:rPr>
              <w:t xml:space="preserve"> </w:t>
            </w:r>
            <w:proofErr w:type="spellStart"/>
            <w:r w:rsidR="00784C83">
              <w:rPr>
                <w:lang w:val="en-US"/>
              </w:rPr>
              <w:t>sinh</w:t>
            </w:r>
            <w:proofErr w:type="spellEnd"/>
            <w:r w:rsidR="00784C83">
              <w:rPr>
                <w:lang w:val="en-US"/>
              </w:rPr>
              <w:t xml:space="preserve"> </w:t>
            </w:r>
            <w:proofErr w:type="spellStart"/>
            <w:r w:rsidR="00784C83">
              <w:rPr>
                <w:lang w:val="en-US"/>
              </w:rPr>
              <w:t>theo</w:t>
            </w:r>
            <w:proofErr w:type="spellEnd"/>
            <w:r w:rsidR="00784C83">
              <w:rPr>
                <w:lang w:val="en-US"/>
              </w:rPr>
              <w:t xml:space="preserve"> </w:t>
            </w:r>
            <w:proofErr w:type="spellStart"/>
            <w:r w:rsidR="00784C83">
              <w:rPr>
                <w:lang w:val="en-US"/>
              </w:rPr>
              <w:t>tên</w:t>
            </w:r>
            <w:proofErr w:type="spellEnd"/>
          </w:p>
        </w:tc>
      </w:tr>
      <w:tr w:rsidR="00784C83" w:rsidTr="009103DB">
        <w:tc>
          <w:tcPr>
            <w:tcW w:w="4621" w:type="dxa"/>
          </w:tcPr>
          <w:p w:rsidR="00784C83" w:rsidRDefault="00784C83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  <w:gridSpan w:val="2"/>
          </w:tcPr>
          <w:p w:rsidR="00784C83" w:rsidRDefault="008C7CBE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 w:rsidR="00784C83">
              <w:rPr>
                <w:lang w:val="en-US"/>
              </w:rPr>
              <w:t xml:space="preserve"> </w:t>
            </w:r>
            <w:proofErr w:type="spellStart"/>
            <w:r w:rsidR="00784C83">
              <w:rPr>
                <w:lang w:val="en-US"/>
              </w:rPr>
              <w:t>tìm</w:t>
            </w:r>
            <w:proofErr w:type="spellEnd"/>
            <w:r w:rsidR="00784C83">
              <w:rPr>
                <w:lang w:val="en-US"/>
              </w:rPr>
              <w:t xml:space="preserve"> </w:t>
            </w:r>
            <w:proofErr w:type="spellStart"/>
            <w:r w:rsidR="00784C83">
              <w:rPr>
                <w:lang w:val="en-US"/>
              </w:rPr>
              <w:t>kiếm</w:t>
            </w:r>
            <w:proofErr w:type="spellEnd"/>
            <w:r w:rsidR="00784C83">
              <w:rPr>
                <w:lang w:val="en-US"/>
              </w:rPr>
              <w:t xml:space="preserve"> </w:t>
            </w:r>
            <w:proofErr w:type="spellStart"/>
            <w:r w:rsidR="00784C83">
              <w:rPr>
                <w:lang w:val="en-US"/>
              </w:rPr>
              <w:t>học</w:t>
            </w:r>
            <w:proofErr w:type="spellEnd"/>
            <w:r w:rsidR="00784C83">
              <w:rPr>
                <w:lang w:val="en-US"/>
              </w:rPr>
              <w:t xml:space="preserve"> </w:t>
            </w:r>
            <w:proofErr w:type="spellStart"/>
            <w:r w:rsidR="00784C83">
              <w:rPr>
                <w:lang w:val="en-US"/>
              </w:rPr>
              <w:t>sinh</w:t>
            </w:r>
            <w:proofErr w:type="spellEnd"/>
            <w:r w:rsidR="00784C83">
              <w:rPr>
                <w:lang w:val="en-US"/>
              </w:rPr>
              <w:t xml:space="preserve"> </w:t>
            </w:r>
            <w:proofErr w:type="spellStart"/>
            <w:r w:rsidR="00784C83">
              <w:rPr>
                <w:lang w:val="en-US"/>
              </w:rPr>
              <w:t>theo</w:t>
            </w:r>
            <w:proofErr w:type="spellEnd"/>
            <w:r w:rsidR="00784C83">
              <w:rPr>
                <w:lang w:val="en-US"/>
              </w:rPr>
              <w:t xml:space="preserve"> </w:t>
            </w:r>
            <w:proofErr w:type="spellStart"/>
            <w:r w:rsidR="00784C83">
              <w:rPr>
                <w:lang w:val="en-US"/>
              </w:rPr>
              <w:t>tên</w:t>
            </w:r>
            <w:proofErr w:type="spellEnd"/>
          </w:p>
        </w:tc>
      </w:tr>
      <w:tr w:rsidR="00784C83" w:rsidTr="009103DB">
        <w:tc>
          <w:tcPr>
            <w:tcW w:w="4621" w:type="dxa"/>
          </w:tcPr>
          <w:p w:rsidR="00784C83" w:rsidRDefault="00784C83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  <w:gridSpan w:val="2"/>
          </w:tcPr>
          <w:p w:rsidR="00784C83" w:rsidRPr="008B3769" w:rsidRDefault="008B3769" w:rsidP="008B3769">
            <w:pPr>
              <w:pStyle w:val="oancuaDanhsach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 w:rsidR="00784C83">
              <w:rPr>
                <w:lang w:val="en-US"/>
              </w:rPr>
              <w:t xml:space="preserve"> </w:t>
            </w:r>
            <w:proofErr w:type="spellStart"/>
            <w:r w:rsidR="00784C83">
              <w:rPr>
                <w:lang w:val="en-US"/>
              </w:rPr>
              <w:t>vào</w:t>
            </w:r>
            <w:proofErr w:type="spellEnd"/>
            <w:r w:rsidR="00784C83">
              <w:rPr>
                <w:lang w:val="en-US"/>
              </w:rPr>
              <w:t xml:space="preserve"> tab</w:t>
            </w:r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>”</w:t>
            </w:r>
          </w:p>
          <w:p w:rsidR="00784C83" w:rsidRDefault="00784C83" w:rsidP="00D5231C">
            <w:pPr>
              <w:pStyle w:val="oancuaDanhsach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 w:rsidR="008B3769">
              <w:rPr>
                <w:lang w:val="en-US"/>
              </w:rPr>
              <w:t xml:space="preserve"> </w:t>
            </w:r>
            <w:proofErr w:type="spellStart"/>
            <w:r w:rsidR="008B3769">
              <w:rPr>
                <w:lang w:val="en-US"/>
              </w:rPr>
              <w:t>vào</w:t>
            </w:r>
            <w:proofErr w:type="spellEnd"/>
            <w:r w:rsidR="008B3769">
              <w:rPr>
                <w:lang w:val="en-US"/>
              </w:rPr>
              <w:t xml:space="preserve"> ô </w:t>
            </w:r>
            <w:proofErr w:type="spellStart"/>
            <w:r w:rsidR="008B3769">
              <w:rPr>
                <w:lang w:val="en-US"/>
              </w:rPr>
              <w:t>tìm</w:t>
            </w:r>
            <w:proofErr w:type="spellEnd"/>
            <w:r w:rsidR="008B3769">
              <w:rPr>
                <w:lang w:val="en-US"/>
              </w:rPr>
              <w:t xml:space="preserve"> </w:t>
            </w:r>
            <w:proofErr w:type="spellStart"/>
            <w:r w:rsidR="008B3769"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>.</w:t>
            </w:r>
          </w:p>
          <w:p w:rsidR="00784C83" w:rsidRPr="00784C83" w:rsidRDefault="00784C83" w:rsidP="00D5231C">
            <w:pPr>
              <w:pStyle w:val="oancuaDanhsach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 w:rsidR="008B3769">
              <w:rPr>
                <w:lang w:val="en-US"/>
              </w:rPr>
              <w:t>.</w:t>
            </w:r>
          </w:p>
        </w:tc>
      </w:tr>
      <w:tr w:rsidR="00784C83" w:rsidTr="009103DB">
        <w:tc>
          <w:tcPr>
            <w:tcW w:w="4621" w:type="dxa"/>
          </w:tcPr>
          <w:p w:rsidR="00784C83" w:rsidRDefault="00784C83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  <w:gridSpan w:val="2"/>
          </w:tcPr>
          <w:p w:rsidR="00784C83" w:rsidRPr="00784C83" w:rsidRDefault="00784C83" w:rsidP="00784C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784C83" w:rsidTr="009103DB">
        <w:tc>
          <w:tcPr>
            <w:tcW w:w="4621" w:type="dxa"/>
          </w:tcPr>
          <w:p w:rsidR="00784C83" w:rsidRDefault="00784C83" w:rsidP="009103D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 xml:space="preserve">êu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4622" w:type="dxa"/>
            <w:gridSpan w:val="2"/>
          </w:tcPr>
          <w:p w:rsidR="00784C83" w:rsidRDefault="00784C83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784C83" w:rsidTr="009103DB">
        <w:tc>
          <w:tcPr>
            <w:tcW w:w="4621" w:type="dxa"/>
          </w:tcPr>
          <w:p w:rsidR="00784C83" w:rsidRDefault="00784C83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  <w:gridSpan w:val="2"/>
          </w:tcPr>
          <w:p w:rsidR="00784C83" w:rsidRDefault="00784C83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</w:tc>
      </w:tr>
      <w:tr w:rsidR="00784C83" w:rsidTr="009103DB">
        <w:trPr>
          <w:trHeight w:val="83"/>
        </w:trPr>
        <w:tc>
          <w:tcPr>
            <w:tcW w:w="4621" w:type="dxa"/>
            <w:vMerge w:val="restart"/>
          </w:tcPr>
          <w:p w:rsidR="00784C83" w:rsidRDefault="00784C83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1441" w:type="dxa"/>
          </w:tcPr>
          <w:p w:rsidR="00784C83" w:rsidRDefault="00784C83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</w:p>
        </w:tc>
        <w:tc>
          <w:tcPr>
            <w:tcW w:w="3181" w:type="dxa"/>
          </w:tcPr>
          <w:p w:rsidR="00784C83" w:rsidRDefault="00784C83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</w:tr>
      <w:tr w:rsidR="00784C83" w:rsidTr="009103DB">
        <w:trPr>
          <w:trHeight w:val="82"/>
        </w:trPr>
        <w:tc>
          <w:tcPr>
            <w:tcW w:w="4621" w:type="dxa"/>
            <w:vMerge/>
          </w:tcPr>
          <w:p w:rsidR="00784C83" w:rsidRDefault="00784C83" w:rsidP="009103DB">
            <w:pPr>
              <w:rPr>
                <w:lang w:val="en-US"/>
              </w:rPr>
            </w:pPr>
          </w:p>
        </w:tc>
        <w:tc>
          <w:tcPr>
            <w:tcW w:w="1441" w:type="dxa"/>
          </w:tcPr>
          <w:p w:rsidR="00784C83" w:rsidRDefault="00784C83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</w:p>
        </w:tc>
        <w:tc>
          <w:tcPr>
            <w:tcW w:w="3181" w:type="dxa"/>
          </w:tcPr>
          <w:p w:rsidR="00784C83" w:rsidRDefault="00784C83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784C83" w:rsidTr="009103DB">
        <w:tc>
          <w:tcPr>
            <w:tcW w:w="4621" w:type="dxa"/>
          </w:tcPr>
          <w:p w:rsidR="00CF04EE" w:rsidRPr="00CF04EE" w:rsidRDefault="00784C83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  <w:gridSpan w:val="2"/>
          </w:tcPr>
          <w:p w:rsidR="00784C83" w:rsidRDefault="00784C83" w:rsidP="00910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:rsidR="00784C83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B3769" w:rsidRDefault="008B3769" w:rsidP="008B3769">
      <w:pPr>
        <w:pStyle w:val="u2"/>
        <w:rPr>
          <w:lang w:val="en-US"/>
        </w:rPr>
      </w:pPr>
      <w:bookmarkStart w:id="24" w:name="_Toc44591154"/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bookmarkEnd w:id="24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B3769" w:rsidRDefault="008B3769" w:rsidP="008B3769">
      <w:pPr>
        <w:pStyle w:val="u2"/>
        <w:rPr>
          <w:lang w:val="en-US"/>
        </w:rPr>
      </w:pPr>
      <w:bookmarkStart w:id="25" w:name="_Toc44591155"/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bookmarkEnd w:id="25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1441"/>
        <w:gridCol w:w="3181"/>
      </w:tblGrid>
      <w:tr w:rsidR="000D089F" w:rsidTr="004C1E72">
        <w:tc>
          <w:tcPr>
            <w:tcW w:w="4621" w:type="dxa"/>
            <w:shd w:val="clear" w:color="auto" w:fill="0070C0"/>
          </w:tcPr>
          <w:p w:rsidR="000D089F" w:rsidRDefault="000D089F" w:rsidP="004C1E72">
            <w:pPr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4622" w:type="dxa"/>
            <w:gridSpan w:val="2"/>
            <w:shd w:val="clear" w:color="auto" w:fill="0070C0"/>
          </w:tcPr>
          <w:p w:rsidR="000D089F" w:rsidRDefault="000D089F" w:rsidP="004C1E72">
            <w:pPr>
              <w:rPr>
                <w:lang w:val="en-US"/>
              </w:rPr>
            </w:pPr>
            <w:r>
              <w:rPr>
                <w:lang w:val="en-US"/>
              </w:rPr>
              <w:t>UC11</w:t>
            </w:r>
          </w:p>
        </w:tc>
      </w:tr>
      <w:tr w:rsidR="000D089F" w:rsidTr="004C1E72">
        <w:tc>
          <w:tcPr>
            <w:tcW w:w="4621" w:type="dxa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  <w:gridSpan w:val="2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</w:p>
        </w:tc>
      </w:tr>
      <w:tr w:rsidR="000D089F" w:rsidTr="004C1E72">
        <w:tc>
          <w:tcPr>
            <w:tcW w:w="4621" w:type="dxa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  <w:gridSpan w:val="2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</w:p>
        </w:tc>
      </w:tr>
      <w:tr w:rsidR="000D089F" w:rsidTr="004C1E72">
        <w:tc>
          <w:tcPr>
            <w:tcW w:w="4621" w:type="dxa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  <w:gridSpan w:val="2"/>
          </w:tcPr>
          <w:p w:rsidR="000D089F" w:rsidRDefault="000D089F" w:rsidP="004C1E7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tab “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>”.</w:t>
            </w:r>
          </w:p>
          <w:p w:rsidR="000D089F" w:rsidRDefault="000D089F" w:rsidP="004C1E7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Bấm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>”.</w:t>
            </w:r>
          </w:p>
          <w:p w:rsidR="000D089F" w:rsidRDefault="000D089F" w:rsidP="004C1E7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>.</w:t>
            </w:r>
          </w:p>
          <w:p w:rsidR="000D089F" w:rsidRDefault="000D089F" w:rsidP="004C1E7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>”</w:t>
            </w:r>
          </w:p>
          <w:p w:rsidR="000D089F" w:rsidRPr="0082155A" w:rsidRDefault="000D089F" w:rsidP="004C1E7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D089F" w:rsidTr="004C1E72">
        <w:tc>
          <w:tcPr>
            <w:tcW w:w="4621" w:type="dxa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  <w:gridSpan w:val="2"/>
          </w:tcPr>
          <w:p w:rsidR="000D089F" w:rsidRPr="009A5269" w:rsidRDefault="000D089F" w:rsidP="004C1E72">
            <w:pPr>
              <w:rPr>
                <w:lang w:val="en-US"/>
              </w:rPr>
            </w:pPr>
          </w:p>
        </w:tc>
      </w:tr>
      <w:tr w:rsidR="000D089F" w:rsidTr="004C1E72">
        <w:tc>
          <w:tcPr>
            <w:tcW w:w="4621" w:type="dxa"/>
          </w:tcPr>
          <w:p w:rsidR="000D089F" w:rsidRDefault="000D089F" w:rsidP="004C1E72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 xml:space="preserve">êu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4622" w:type="dxa"/>
            <w:gridSpan w:val="2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0D089F" w:rsidTr="004C1E72">
        <w:tc>
          <w:tcPr>
            <w:tcW w:w="4621" w:type="dxa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  <w:gridSpan w:val="2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>.</w:t>
            </w:r>
          </w:p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</w:p>
        </w:tc>
      </w:tr>
      <w:tr w:rsidR="000D089F" w:rsidTr="004C1E72">
        <w:trPr>
          <w:trHeight w:val="83"/>
        </w:trPr>
        <w:tc>
          <w:tcPr>
            <w:tcW w:w="4621" w:type="dxa"/>
            <w:vMerge w:val="restart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1441" w:type="dxa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</w:p>
        </w:tc>
        <w:tc>
          <w:tcPr>
            <w:tcW w:w="3181" w:type="dxa"/>
          </w:tcPr>
          <w:p w:rsidR="000D089F" w:rsidRDefault="000D089F" w:rsidP="004C1E72">
            <w:pPr>
              <w:rPr>
                <w:lang w:val="en-US"/>
              </w:rPr>
            </w:pPr>
          </w:p>
        </w:tc>
      </w:tr>
      <w:tr w:rsidR="000D089F" w:rsidTr="004C1E72">
        <w:trPr>
          <w:trHeight w:val="82"/>
        </w:trPr>
        <w:tc>
          <w:tcPr>
            <w:tcW w:w="4621" w:type="dxa"/>
            <w:vMerge/>
          </w:tcPr>
          <w:p w:rsidR="000D089F" w:rsidRDefault="000D089F" w:rsidP="004C1E72">
            <w:pPr>
              <w:rPr>
                <w:lang w:val="en-US"/>
              </w:rPr>
            </w:pPr>
          </w:p>
        </w:tc>
        <w:tc>
          <w:tcPr>
            <w:tcW w:w="1441" w:type="dxa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</w:p>
        </w:tc>
        <w:tc>
          <w:tcPr>
            <w:tcW w:w="3181" w:type="dxa"/>
          </w:tcPr>
          <w:p w:rsidR="000D089F" w:rsidRDefault="000D089F" w:rsidP="004C1E72">
            <w:pPr>
              <w:rPr>
                <w:lang w:val="en-US"/>
              </w:rPr>
            </w:pPr>
          </w:p>
        </w:tc>
      </w:tr>
      <w:tr w:rsidR="000D089F" w:rsidTr="004C1E72">
        <w:tc>
          <w:tcPr>
            <w:tcW w:w="4621" w:type="dxa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  <w:gridSpan w:val="2"/>
          </w:tcPr>
          <w:p w:rsidR="000D089F" w:rsidRDefault="000D089F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:rsidR="000D089F" w:rsidRPr="000D089F" w:rsidRDefault="000D089F" w:rsidP="000D089F">
      <w:pPr>
        <w:rPr>
          <w:lang w:val="en-US"/>
        </w:rPr>
      </w:pPr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B3769" w:rsidRDefault="008B3769" w:rsidP="008B3769">
      <w:pPr>
        <w:pStyle w:val="u2"/>
        <w:rPr>
          <w:lang w:val="en-US"/>
        </w:rPr>
      </w:pPr>
      <w:bookmarkStart w:id="26" w:name="_Toc44591156"/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bookmarkEnd w:id="26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B3769" w:rsidRDefault="008B3769" w:rsidP="008B3769">
      <w:pPr>
        <w:pStyle w:val="u2"/>
        <w:rPr>
          <w:lang w:val="en-US"/>
        </w:rPr>
      </w:pPr>
      <w:bookmarkStart w:id="27" w:name="_Toc44591157"/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bookmarkEnd w:id="27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1441"/>
        <w:gridCol w:w="3181"/>
      </w:tblGrid>
      <w:tr w:rsidR="00CF04EE" w:rsidTr="00CF04EE">
        <w:tc>
          <w:tcPr>
            <w:tcW w:w="4621" w:type="dxa"/>
            <w:shd w:val="clear" w:color="auto" w:fill="0070C0"/>
          </w:tcPr>
          <w:p w:rsidR="00CF04EE" w:rsidRDefault="00CF04EE" w:rsidP="00CF04EE">
            <w:pPr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4622" w:type="dxa"/>
            <w:gridSpan w:val="2"/>
            <w:shd w:val="clear" w:color="auto" w:fill="0070C0"/>
          </w:tcPr>
          <w:p w:rsidR="00CF04EE" w:rsidRDefault="00CF04EE" w:rsidP="00CF04EE">
            <w:pPr>
              <w:rPr>
                <w:lang w:val="en-US"/>
              </w:rPr>
            </w:pPr>
            <w:r>
              <w:rPr>
                <w:lang w:val="en-US"/>
              </w:rPr>
              <w:t>UC15</w:t>
            </w:r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pStyle w:val="oancuaDanhsac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tab “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>”.</w:t>
            </w:r>
          </w:p>
          <w:p w:rsidR="00CF04EE" w:rsidRDefault="00CF04EE" w:rsidP="00CF04EE">
            <w:pPr>
              <w:pStyle w:val="oancuaDanhsach"/>
              <w:numPr>
                <w:ilvl w:val="0"/>
                <w:numId w:val="1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>”</w:t>
            </w:r>
          </w:p>
          <w:p w:rsidR="00CF04EE" w:rsidRDefault="00CF04EE" w:rsidP="00CF04EE">
            <w:pPr>
              <w:pStyle w:val="oancuaDanhsach"/>
              <w:numPr>
                <w:ilvl w:val="0"/>
                <w:numId w:val="1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  <w:r>
              <w:rPr>
                <w:lang w:val="en-US"/>
              </w:rPr>
              <w:t xml:space="preserve">, email, </w:t>
            </w: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, avatar,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>”.</w:t>
            </w:r>
          </w:p>
          <w:p w:rsidR="00CF04EE" w:rsidRPr="009103DB" w:rsidRDefault="00CF04EE" w:rsidP="00CF04EE">
            <w:pPr>
              <w:pStyle w:val="oancuaDanhsach"/>
              <w:numPr>
                <w:ilvl w:val="0"/>
                <w:numId w:val="1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  <w:gridSpan w:val="2"/>
          </w:tcPr>
          <w:p w:rsidR="00CF04EE" w:rsidRPr="00784C83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 xml:space="preserve">êu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>.</w:t>
            </w:r>
          </w:p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F04EE" w:rsidTr="00CF04EE">
        <w:trPr>
          <w:trHeight w:val="83"/>
        </w:trPr>
        <w:tc>
          <w:tcPr>
            <w:tcW w:w="4621" w:type="dxa"/>
            <w:vMerge w:val="restart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144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</w:p>
        </w:tc>
        <w:tc>
          <w:tcPr>
            <w:tcW w:w="318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</w:p>
        </w:tc>
      </w:tr>
      <w:tr w:rsidR="00CF04EE" w:rsidTr="00CF04EE">
        <w:trPr>
          <w:trHeight w:val="82"/>
        </w:trPr>
        <w:tc>
          <w:tcPr>
            <w:tcW w:w="4621" w:type="dxa"/>
            <w:vMerge/>
          </w:tcPr>
          <w:p w:rsidR="00CF04EE" w:rsidRDefault="00CF04EE" w:rsidP="00CF04EE">
            <w:pPr>
              <w:rPr>
                <w:lang w:val="en-US"/>
              </w:rPr>
            </w:pPr>
          </w:p>
        </w:tc>
        <w:tc>
          <w:tcPr>
            <w:tcW w:w="144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</w:p>
        </w:tc>
        <w:tc>
          <w:tcPr>
            <w:tcW w:w="318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:rsidR="00CF04EE" w:rsidRPr="00CF04EE" w:rsidRDefault="00CF04EE" w:rsidP="00CF04EE">
      <w:pPr>
        <w:rPr>
          <w:lang w:val="en-US"/>
        </w:rPr>
      </w:pPr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B3769" w:rsidRDefault="008B3769" w:rsidP="008B3769">
      <w:pPr>
        <w:pStyle w:val="u2"/>
        <w:rPr>
          <w:lang w:val="en-US"/>
        </w:rPr>
      </w:pPr>
      <w:bookmarkStart w:id="28" w:name="_Toc44591158"/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bookmarkEnd w:id="28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1441"/>
        <w:gridCol w:w="3181"/>
      </w:tblGrid>
      <w:tr w:rsidR="00CF04EE" w:rsidTr="00CF04EE">
        <w:tc>
          <w:tcPr>
            <w:tcW w:w="4621" w:type="dxa"/>
            <w:shd w:val="clear" w:color="auto" w:fill="0070C0"/>
          </w:tcPr>
          <w:p w:rsidR="00CF04EE" w:rsidRDefault="00CF04EE" w:rsidP="00CF04EE">
            <w:pPr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4622" w:type="dxa"/>
            <w:gridSpan w:val="2"/>
            <w:shd w:val="clear" w:color="auto" w:fill="0070C0"/>
          </w:tcPr>
          <w:p w:rsidR="00CF04EE" w:rsidRDefault="00CF04EE" w:rsidP="00CF04EE">
            <w:pPr>
              <w:rPr>
                <w:lang w:val="en-US"/>
              </w:rPr>
            </w:pPr>
            <w:r>
              <w:rPr>
                <w:lang w:val="en-US"/>
              </w:rPr>
              <w:t>UC16</w:t>
            </w:r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pStyle w:val="oancuaDanhsac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tab “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>”.</w:t>
            </w:r>
          </w:p>
          <w:p w:rsidR="00CF04EE" w:rsidRDefault="00CF04EE" w:rsidP="00CF04EE">
            <w:pPr>
              <w:pStyle w:val="oancuaDanhsach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Bấm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>.</w:t>
            </w:r>
          </w:p>
          <w:p w:rsidR="00CF04EE" w:rsidRDefault="00CF04EE" w:rsidP="00CF04EE">
            <w:pPr>
              <w:pStyle w:val="oancuaDanhsach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Bấm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>”.</w:t>
            </w:r>
          </w:p>
          <w:p w:rsidR="00CF04EE" w:rsidRPr="009103DB" w:rsidRDefault="00CF04EE" w:rsidP="00CF04EE">
            <w:pPr>
              <w:pStyle w:val="oancuaDanhsach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vừa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  <w:gridSpan w:val="2"/>
          </w:tcPr>
          <w:p w:rsidR="00CF04EE" w:rsidRPr="00784C83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 xml:space="preserve">êu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>.</w:t>
            </w:r>
          </w:p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F04EE" w:rsidTr="00CF04EE">
        <w:trPr>
          <w:trHeight w:val="83"/>
        </w:trPr>
        <w:tc>
          <w:tcPr>
            <w:tcW w:w="4621" w:type="dxa"/>
            <w:vMerge w:val="restart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144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</w:p>
        </w:tc>
        <w:tc>
          <w:tcPr>
            <w:tcW w:w="318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khỏi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F04EE" w:rsidTr="00CF04EE">
        <w:trPr>
          <w:trHeight w:val="82"/>
        </w:trPr>
        <w:tc>
          <w:tcPr>
            <w:tcW w:w="4621" w:type="dxa"/>
            <w:vMerge/>
          </w:tcPr>
          <w:p w:rsidR="00CF04EE" w:rsidRDefault="00CF04EE" w:rsidP="00CF04EE">
            <w:pPr>
              <w:rPr>
                <w:lang w:val="en-US"/>
              </w:rPr>
            </w:pPr>
          </w:p>
        </w:tc>
        <w:tc>
          <w:tcPr>
            <w:tcW w:w="144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</w:p>
        </w:tc>
        <w:tc>
          <w:tcPr>
            <w:tcW w:w="318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:rsidR="00CF04EE" w:rsidRPr="00CF04EE" w:rsidRDefault="00CF04EE" w:rsidP="00CF04EE">
      <w:pPr>
        <w:rPr>
          <w:lang w:val="en-US"/>
        </w:rPr>
      </w:pPr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B3769" w:rsidRDefault="008B3769" w:rsidP="008B3769">
      <w:pPr>
        <w:pStyle w:val="u2"/>
        <w:rPr>
          <w:lang w:val="en-US"/>
        </w:rPr>
      </w:pPr>
      <w:bookmarkStart w:id="29" w:name="_Toc44591159"/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bookmarkEnd w:id="29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1441"/>
        <w:gridCol w:w="3181"/>
      </w:tblGrid>
      <w:tr w:rsidR="00CF04EE" w:rsidTr="00CF04EE">
        <w:tc>
          <w:tcPr>
            <w:tcW w:w="4621" w:type="dxa"/>
            <w:shd w:val="clear" w:color="auto" w:fill="0070C0"/>
          </w:tcPr>
          <w:p w:rsidR="00CF04EE" w:rsidRDefault="00CF04EE" w:rsidP="00CF04EE">
            <w:pPr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4622" w:type="dxa"/>
            <w:gridSpan w:val="2"/>
            <w:shd w:val="clear" w:color="auto" w:fill="0070C0"/>
          </w:tcPr>
          <w:p w:rsidR="00CF04EE" w:rsidRDefault="00CF04EE" w:rsidP="00CF04EE">
            <w:pPr>
              <w:rPr>
                <w:lang w:val="en-US"/>
              </w:rPr>
            </w:pPr>
            <w:r>
              <w:rPr>
                <w:lang w:val="en-US"/>
              </w:rPr>
              <w:t>UC17</w:t>
            </w:r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pStyle w:val="oancuaDanhsach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tab “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>”.</w:t>
            </w:r>
          </w:p>
          <w:p w:rsidR="00CF04EE" w:rsidRDefault="00CF04EE" w:rsidP="00CF04EE">
            <w:pPr>
              <w:pStyle w:val="oancuaDanhsach"/>
              <w:numPr>
                <w:ilvl w:val="0"/>
                <w:numId w:val="3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ô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>.</w:t>
            </w:r>
          </w:p>
          <w:p w:rsidR="00CF04EE" w:rsidRPr="009103DB" w:rsidRDefault="00CF04EE" w:rsidP="00CF04EE">
            <w:pPr>
              <w:pStyle w:val="oancuaDanhsach"/>
              <w:numPr>
                <w:ilvl w:val="0"/>
                <w:numId w:val="3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lọc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  <w:gridSpan w:val="2"/>
          </w:tcPr>
          <w:p w:rsidR="00CF04EE" w:rsidRPr="00784C83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 xml:space="preserve">êu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>.</w:t>
            </w:r>
          </w:p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F04EE" w:rsidTr="00CF04EE">
        <w:trPr>
          <w:trHeight w:val="83"/>
        </w:trPr>
        <w:tc>
          <w:tcPr>
            <w:tcW w:w="4621" w:type="dxa"/>
            <w:vMerge w:val="restart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144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</w:p>
        </w:tc>
        <w:tc>
          <w:tcPr>
            <w:tcW w:w="318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F04EE" w:rsidTr="00CF04EE">
        <w:trPr>
          <w:trHeight w:val="82"/>
        </w:trPr>
        <w:tc>
          <w:tcPr>
            <w:tcW w:w="4621" w:type="dxa"/>
            <w:vMerge/>
          </w:tcPr>
          <w:p w:rsidR="00CF04EE" w:rsidRDefault="00CF04EE" w:rsidP="00CF04EE">
            <w:pPr>
              <w:rPr>
                <w:lang w:val="en-US"/>
              </w:rPr>
            </w:pPr>
          </w:p>
        </w:tc>
        <w:tc>
          <w:tcPr>
            <w:tcW w:w="144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</w:p>
        </w:tc>
        <w:tc>
          <w:tcPr>
            <w:tcW w:w="318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:rsidR="00CF04EE" w:rsidRPr="00CF04EE" w:rsidRDefault="00CF04EE" w:rsidP="00CF04EE">
      <w:pPr>
        <w:rPr>
          <w:lang w:val="en-US"/>
        </w:rPr>
      </w:pPr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B3769" w:rsidRDefault="008B3769" w:rsidP="008B3769">
      <w:pPr>
        <w:pStyle w:val="u2"/>
        <w:rPr>
          <w:lang w:val="en-US"/>
        </w:rPr>
      </w:pPr>
      <w:bookmarkStart w:id="30" w:name="_Toc44591160"/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bookmarkEnd w:id="30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1441"/>
        <w:gridCol w:w="3181"/>
      </w:tblGrid>
      <w:tr w:rsidR="00CF04EE" w:rsidTr="00CF04EE">
        <w:tc>
          <w:tcPr>
            <w:tcW w:w="4621" w:type="dxa"/>
            <w:shd w:val="clear" w:color="auto" w:fill="0070C0"/>
          </w:tcPr>
          <w:p w:rsidR="00CF04EE" w:rsidRDefault="00CF04EE" w:rsidP="00CF04EE">
            <w:pPr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4622" w:type="dxa"/>
            <w:gridSpan w:val="2"/>
            <w:shd w:val="clear" w:color="auto" w:fill="0070C0"/>
          </w:tcPr>
          <w:p w:rsidR="00CF04EE" w:rsidRDefault="00CF04EE" w:rsidP="00CF04EE">
            <w:pPr>
              <w:rPr>
                <w:lang w:val="en-US"/>
              </w:rPr>
            </w:pPr>
            <w:r>
              <w:rPr>
                <w:lang w:val="en-US"/>
              </w:rPr>
              <w:t>UC18</w:t>
            </w:r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pStyle w:val="oancuaDanhsac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tab “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>”.</w:t>
            </w:r>
          </w:p>
          <w:p w:rsidR="00CF04EE" w:rsidRDefault="00CF04EE" w:rsidP="00CF04EE">
            <w:pPr>
              <w:pStyle w:val="oancuaDanhsac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Bấm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>.</w:t>
            </w:r>
          </w:p>
          <w:p w:rsidR="00CF04EE" w:rsidRPr="009103DB" w:rsidRDefault="00CF04EE" w:rsidP="00CF04EE">
            <w:pPr>
              <w:pStyle w:val="oancuaDanhsac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vừa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  <w:gridSpan w:val="2"/>
          </w:tcPr>
          <w:p w:rsidR="00CF04EE" w:rsidRPr="00784C83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 xml:space="preserve">êu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>.</w:t>
            </w:r>
          </w:p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F04EE" w:rsidTr="00CF04EE">
        <w:trPr>
          <w:trHeight w:val="83"/>
        </w:trPr>
        <w:tc>
          <w:tcPr>
            <w:tcW w:w="4621" w:type="dxa"/>
            <w:vMerge w:val="restart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144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</w:p>
        </w:tc>
        <w:tc>
          <w:tcPr>
            <w:tcW w:w="318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F04EE" w:rsidTr="00CF04EE">
        <w:trPr>
          <w:trHeight w:val="82"/>
        </w:trPr>
        <w:tc>
          <w:tcPr>
            <w:tcW w:w="4621" w:type="dxa"/>
            <w:vMerge/>
          </w:tcPr>
          <w:p w:rsidR="00CF04EE" w:rsidRDefault="00CF04EE" w:rsidP="00CF04EE">
            <w:pPr>
              <w:rPr>
                <w:lang w:val="en-US"/>
              </w:rPr>
            </w:pPr>
          </w:p>
        </w:tc>
        <w:tc>
          <w:tcPr>
            <w:tcW w:w="144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</w:p>
        </w:tc>
        <w:tc>
          <w:tcPr>
            <w:tcW w:w="318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:rsidR="00CF04EE" w:rsidRPr="00CF04EE" w:rsidRDefault="00CF04EE" w:rsidP="00CF04EE">
      <w:pPr>
        <w:rPr>
          <w:lang w:val="en-US"/>
        </w:rPr>
      </w:pPr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B3769" w:rsidRDefault="008B3769" w:rsidP="008B3769">
      <w:pPr>
        <w:pStyle w:val="u2"/>
        <w:rPr>
          <w:lang w:val="en-US"/>
        </w:rPr>
      </w:pPr>
      <w:bookmarkStart w:id="31" w:name="_Toc44591161"/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bookmarkEnd w:id="31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1441"/>
        <w:gridCol w:w="3181"/>
      </w:tblGrid>
      <w:tr w:rsidR="00CF04EE" w:rsidTr="00CF04EE">
        <w:tc>
          <w:tcPr>
            <w:tcW w:w="4621" w:type="dxa"/>
            <w:shd w:val="clear" w:color="auto" w:fill="0070C0"/>
          </w:tcPr>
          <w:p w:rsidR="00CF04EE" w:rsidRDefault="00CF04EE" w:rsidP="00CF04EE">
            <w:pPr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4622" w:type="dxa"/>
            <w:gridSpan w:val="2"/>
            <w:shd w:val="clear" w:color="auto" w:fill="0070C0"/>
          </w:tcPr>
          <w:p w:rsidR="00CF04EE" w:rsidRDefault="00CF04EE" w:rsidP="00CF04EE">
            <w:pPr>
              <w:rPr>
                <w:lang w:val="en-US"/>
              </w:rPr>
            </w:pPr>
            <w:r>
              <w:rPr>
                <w:lang w:val="en-US"/>
              </w:rPr>
              <w:t>UC19</w:t>
            </w:r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pStyle w:val="oancuaDanhsac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tab “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>”.</w:t>
            </w:r>
          </w:p>
          <w:p w:rsidR="00CF04EE" w:rsidRDefault="00CF04EE" w:rsidP="00CF04EE">
            <w:pPr>
              <w:pStyle w:val="oancuaDanhsac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Bấm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>.</w:t>
            </w:r>
          </w:p>
          <w:p w:rsidR="00CF04EE" w:rsidRDefault="00CF04EE" w:rsidP="00CF04EE">
            <w:pPr>
              <w:pStyle w:val="oancuaDanhsac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>”.</w:t>
            </w:r>
          </w:p>
          <w:p w:rsidR="00CF04EE" w:rsidRPr="009103DB" w:rsidRDefault="00CF04EE" w:rsidP="00CF04EE">
            <w:pPr>
              <w:pStyle w:val="oancuaDanhsac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  <w:gridSpan w:val="2"/>
          </w:tcPr>
          <w:p w:rsidR="00CF04EE" w:rsidRPr="00784C83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 xml:space="preserve">êu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>.</w:t>
            </w:r>
          </w:p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F04EE" w:rsidTr="00CF04EE">
        <w:trPr>
          <w:trHeight w:val="83"/>
        </w:trPr>
        <w:tc>
          <w:tcPr>
            <w:tcW w:w="4621" w:type="dxa"/>
            <w:vMerge w:val="restart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144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</w:p>
        </w:tc>
        <w:tc>
          <w:tcPr>
            <w:tcW w:w="318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F04EE" w:rsidTr="00CF04EE">
        <w:trPr>
          <w:trHeight w:val="82"/>
        </w:trPr>
        <w:tc>
          <w:tcPr>
            <w:tcW w:w="4621" w:type="dxa"/>
            <w:vMerge/>
          </w:tcPr>
          <w:p w:rsidR="00CF04EE" w:rsidRDefault="00CF04EE" w:rsidP="00CF04EE">
            <w:pPr>
              <w:rPr>
                <w:lang w:val="en-US"/>
              </w:rPr>
            </w:pPr>
          </w:p>
        </w:tc>
        <w:tc>
          <w:tcPr>
            <w:tcW w:w="144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</w:p>
        </w:tc>
        <w:tc>
          <w:tcPr>
            <w:tcW w:w="318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:rsidR="00CF04EE" w:rsidRPr="00CF04EE" w:rsidRDefault="00CF04EE" w:rsidP="00CF04EE">
      <w:pPr>
        <w:rPr>
          <w:lang w:val="en-US"/>
        </w:rPr>
      </w:pPr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lastRenderedPageBreak/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B3769" w:rsidRDefault="008B3769" w:rsidP="008B3769">
      <w:pPr>
        <w:pStyle w:val="u2"/>
        <w:rPr>
          <w:lang w:val="en-US"/>
        </w:rPr>
      </w:pPr>
      <w:bookmarkStart w:id="32" w:name="_Toc44591162"/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bookmarkEnd w:id="32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1441"/>
        <w:gridCol w:w="3181"/>
      </w:tblGrid>
      <w:tr w:rsidR="00CF04EE" w:rsidTr="00CF04EE">
        <w:tc>
          <w:tcPr>
            <w:tcW w:w="4621" w:type="dxa"/>
            <w:shd w:val="clear" w:color="auto" w:fill="0070C0"/>
          </w:tcPr>
          <w:p w:rsidR="00CF04EE" w:rsidRDefault="00CF04EE" w:rsidP="00CF04EE">
            <w:pPr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4622" w:type="dxa"/>
            <w:gridSpan w:val="2"/>
            <w:shd w:val="clear" w:color="auto" w:fill="0070C0"/>
          </w:tcPr>
          <w:p w:rsidR="00CF04EE" w:rsidRDefault="00CF04EE" w:rsidP="00CF04EE">
            <w:pPr>
              <w:rPr>
                <w:lang w:val="en-US"/>
              </w:rPr>
            </w:pPr>
            <w:r>
              <w:rPr>
                <w:lang w:val="en-US"/>
              </w:rPr>
              <w:t>UC20</w:t>
            </w:r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thúc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pStyle w:val="oancuaDanhsac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tab “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>”.</w:t>
            </w:r>
          </w:p>
          <w:p w:rsidR="00CF04EE" w:rsidRDefault="00CF04EE" w:rsidP="00CF04EE">
            <w:pPr>
              <w:pStyle w:val="oancuaDanhsach"/>
              <w:numPr>
                <w:ilvl w:val="0"/>
                <w:numId w:val="1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>”.</w:t>
            </w:r>
          </w:p>
          <w:p w:rsidR="00CF04EE" w:rsidRPr="0082155A" w:rsidRDefault="00CF04EE" w:rsidP="00CF04EE">
            <w:pPr>
              <w:pStyle w:val="oancuaDanhsach"/>
              <w:numPr>
                <w:ilvl w:val="0"/>
                <w:numId w:val="1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mẫu</w:t>
            </w:r>
            <w:proofErr w:type="spellEnd"/>
            <w:r>
              <w:rPr>
                <w:lang w:val="en-US"/>
              </w:rPr>
              <w:t xml:space="preserve"> 5.1 (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file “</w:t>
            </w:r>
            <w:proofErr w:type="spellStart"/>
            <w:r>
              <w:rPr>
                <w:lang w:val="en-US"/>
              </w:rPr>
              <w:t>phát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đồ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án</w:t>
            </w:r>
            <w:proofErr w:type="spellEnd"/>
            <w:r>
              <w:rPr>
                <w:lang w:val="en-US"/>
              </w:rPr>
              <w:t xml:space="preserve">”)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pStyle w:val="oancuaDanhsac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tab “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>”.</w:t>
            </w:r>
          </w:p>
          <w:p w:rsidR="00CF04EE" w:rsidRDefault="00CF04EE" w:rsidP="00CF04EE">
            <w:pPr>
              <w:pStyle w:val="oancuaDanhsac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>”.</w:t>
            </w:r>
          </w:p>
          <w:p w:rsidR="00CF04EE" w:rsidRPr="0082155A" w:rsidRDefault="00CF04EE" w:rsidP="00CF04EE">
            <w:pPr>
              <w:pStyle w:val="oancuaDanhsac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thúc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 xml:space="preserve">êu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>.</w:t>
            </w:r>
          </w:p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F04EE" w:rsidTr="00CF04EE">
        <w:trPr>
          <w:trHeight w:val="83"/>
        </w:trPr>
        <w:tc>
          <w:tcPr>
            <w:tcW w:w="4621" w:type="dxa"/>
            <w:vMerge w:val="restart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144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</w:p>
        </w:tc>
        <w:tc>
          <w:tcPr>
            <w:tcW w:w="318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</w:p>
        </w:tc>
      </w:tr>
      <w:tr w:rsidR="00CF04EE" w:rsidTr="00CF04EE">
        <w:trPr>
          <w:trHeight w:val="82"/>
        </w:trPr>
        <w:tc>
          <w:tcPr>
            <w:tcW w:w="4621" w:type="dxa"/>
            <w:vMerge/>
          </w:tcPr>
          <w:p w:rsidR="00CF04EE" w:rsidRDefault="00CF04EE" w:rsidP="00CF04EE">
            <w:pPr>
              <w:rPr>
                <w:lang w:val="en-US"/>
              </w:rPr>
            </w:pPr>
          </w:p>
        </w:tc>
        <w:tc>
          <w:tcPr>
            <w:tcW w:w="144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</w:p>
        </w:tc>
        <w:tc>
          <w:tcPr>
            <w:tcW w:w="318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thúc</w:t>
            </w:r>
            <w:proofErr w:type="spellEnd"/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:rsidR="00CF04EE" w:rsidRPr="00CF04EE" w:rsidRDefault="00CF04EE" w:rsidP="00CF04EE">
      <w:pPr>
        <w:rPr>
          <w:lang w:val="en-US"/>
        </w:rPr>
      </w:pPr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B3769" w:rsidRDefault="008B3769" w:rsidP="008B3769">
      <w:pPr>
        <w:pStyle w:val="u2"/>
        <w:rPr>
          <w:lang w:val="en-US"/>
        </w:rPr>
      </w:pPr>
      <w:bookmarkStart w:id="33" w:name="_Toc44591163"/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bookmarkEnd w:id="33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1441"/>
        <w:gridCol w:w="3181"/>
      </w:tblGrid>
      <w:tr w:rsidR="00514CD6" w:rsidTr="004C1E72">
        <w:tc>
          <w:tcPr>
            <w:tcW w:w="4621" w:type="dxa"/>
            <w:shd w:val="clear" w:color="auto" w:fill="0070C0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4622" w:type="dxa"/>
            <w:gridSpan w:val="2"/>
            <w:shd w:val="clear" w:color="auto" w:fill="0070C0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1</w:t>
            </w: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thúc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pStyle w:val="oancuaDanhsac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tab “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>”.</w:t>
            </w:r>
          </w:p>
          <w:p w:rsidR="00514CD6" w:rsidRDefault="00514CD6" w:rsidP="004C1E72">
            <w:pPr>
              <w:pStyle w:val="oancuaDanhsach"/>
              <w:numPr>
                <w:ilvl w:val="0"/>
                <w:numId w:val="1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tất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</w:t>
            </w:r>
            <w:proofErr w:type="spellEnd"/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>”.</w:t>
            </w:r>
          </w:p>
          <w:p w:rsidR="00514CD6" w:rsidRPr="0082155A" w:rsidRDefault="00514CD6" w:rsidP="004C1E72">
            <w:pPr>
              <w:pStyle w:val="oancuaDanhsach"/>
              <w:numPr>
                <w:ilvl w:val="0"/>
                <w:numId w:val="1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mẫu</w:t>
            </w:r>
            <w:proofErr w:type="spellEnd"/>
            <w:r>
              <w:rPr>
                <w:lang w:val="en-US"/>
              </w:rPr>
              <w:t xml:space="preserve"> 5.1 (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file “</w:t>
            </w:r>
            <w:proofErr w:type="spellStart"/>
            <w:r>
              <w:rPr>
                <w:lang w:val="en-US"/>
              </w:rPr>
              <w:t>phát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đồ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án</w:t>
            </w:r>
            <w:proofErr w:type="spellEnd"/>
            <w:r>
              <w:rPr>
                <w:lang w:val="en-US"/>
              </w:rPr>
              <w:t xml:space="preserve">”)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pStyle w:val="oancuaDanhsac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tab “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>”.</w:t>
            </w:r>
          </w:p>
          <w:p w:rsidR="00514CD6" w:rsidRDefault="00514CD6" w:rsidP="004C1E72">
            <w:pPr>
              <w:pStyle w:val="oancuaDanhsach"/>
              <w:numPr>
                <w:ilvl w:val="0"/>
                <w:numId w:val="2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tất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</w:t>
            </w:r>
            <w:proofErr w:type="spellEnd"/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>”.</w:t>
            </w:r>
          </w:p>
          <w:p w:rsidR="00514CD6" w:rsidRPr="0082155A" w:rsidRDefault="00514CD6" w:rsidP="004C1E72">
            <w:pPr>
              <w:pStyle w:val="oancuaDanhsach"/>
              <w:numPr>
                <w:ilvl w:val="0"/>
                <w:numId w:val="2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thúc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 xml:space="preserve">êu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>.</w:t>
            </w:r>
          </w:p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14CD6" w:rsidTr="004C1E72">
        <w:trPr>
          <w:trHeight w:val="83"/>
        </w:trPr>
        <w:tc>
          <w:tcPr>
            <w:tcW w:w="4621" w:type="dxa"/>
            <w:vMerge w:val="restart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144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</w:p>
        </w:tc>
        <w:tc>
          <w:tcPr>
            <w:tcW w:w="318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</w:p>
        </w:tc>
      </w:tr>
      <w:tr w:rsidR="00514CD6" w:rsidTr="004C1E72">
        <w:trPr>
          <w:trHeight w:val="82"/>
        </w:trPr>
        <w:tc>
          <w:tcPr>
            <w:tcW w:w="4621" w:type="dxa"/>
            <w:vMerge/>
          </w:tcPr>
          <w:p w:rsidR="00514CD6" w:rsidRDefault="00514CD6" w:rsidP="004C1E72">
            <w:pPr>
              <w:rPr>
                <w:lang w:val="en-US"/>
              </w:rPr>
            </w:pPr>
          </w:p>
        </w:tc>
        <w:tc>
          <w:tcPr>
            <w:tcW w:w="144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</w:p>
        </w:tc>
        <w:tc>
          <w:tcPr>
            <w:tcW w:w="318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thúc</w:t>
            </w:r>
            <w:proofErr w:type="spellEnd"/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:rsidR="00514CD6" w:rsidRPr="00514CD6" w:rsidRDefault="00514CD6" w:rsidP="00514CD6">
      <w:pPr>
        <w:rPr>
          <w:lang w:val="en-US"/>
        </w:rPr>
      </w:pPr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lastRenderedPageBreak/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B3769" w:rsidRDefault="008B3769" w:rsidP="008B3769">
      <w:pPr>
        <w:pStyle w:val="u2"/>
        <w:rPr>
          <w:lang w:val="en-US"/>
        </w:rPr>
      </w:pPr>
      <w:bookmarkStart w:id="34" w:name="_Toc44591164"/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bookmarkEnd w:id="34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B3769" w:rsidRDefault="008B3769" w:rsidP="008B3769">
      <w:pPr>
        <w:pStyle w:val="u2"/>
        <w:rPr>
          <w:lang w:val="en-US"/>
        </w:rPr>
      </w:pPr>
      <w:bookmarkStart w:id="35" w:name="_Toc44591165"/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bookmarkEnd w:id="35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B3769" w:rsidRDefault="008B3769" w:rsidP="008B3769">
      <w:pPr>
        <w:pStyle w:val="u2"/>
        <w:rPr>
          <w:lang w:val="en-US"/>
        </w:rPr>
      </w:pPr>
      <w:bookmarkStart w:id="36" w:name="_Toc44591166"/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bookmarkEnd w:id="36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B3769" w:rsidRDefault="008B3769" w:rsidP="008B3769">
      <w:pPr>
        <w:pStyle w:val="u2"/>
        <w:rPr>
          <w:lang w:val="en-US"/>
        </w:rPr>
      </w:pPr>
      <w:bookmarkStart w:id="37" w:name="_Toc44591167"/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bookmarkEnd w:id="37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B3769" w:rsidRDefault="008B3769" w:rsidP="008B3769">
      <w:pPr>
        <w:pStyle w:val="u2"/>
        <w:rPr>
          <w:lang w:val="en-US"/>
        </w:rPr>
      </w:pPr>
      <w:bookmarkStart w:id="38" w:name="_Toc44591168"/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tuổi</w:t>
      </w:r>
      <w:bookmarkEnd w:id="38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B3769" w:rsidRDefault="008B3769" w:rsidP="008B3769">
      <w:pPr>
        <w:pStyle w:val="u2"/>
        <w:rPr>
          <w:lang w:val="en-US"/>
        </w:rPr>
      </w:pPr>
      <w:bookmarkStart w:id="39" w:name="_Toc44591169"/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bookmarkEnd w:id="39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B3769" w:rsidRDefault="008B3769" w:rsidP="008B3769">
      <w:pPr>
        <w:pStyle w:val="u2"/>
        <w:rPr>
          <w:lang w:val="en-US"/>
        </w:rPr>
      </w:pPr>
      <w:bookmarkStart w:id="40" w:name="_Toc44591170"/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bookmarkEnd w:id="40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B3769" w:rsidRDefault="008B3769" w:rsidP="008B3769">
      <w:pPr>
        <w:pStyle w:val="u2"/>
        <w:rPr>
          <w:lang w:val="en-US"/>
        </w:rPr>
      </w:pPr>
      <w:bookmarkStart w:id="41" w:name="_Toc44591171"/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bookmarkEnd w:id="41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B3769" w:rsidRDefault="008B3769" w:rsidP="008B3769">
      <w:pPr>
        <w:pStyle w:val="u2"/>
        <w:rPr>
          <w:lang w:val="en-US"/>
        </w:rPr>
      </w:pPr>
      <w:bookmarkStart w:id="42" w:name="_Toc44591172"/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nhiệm</w:t>
      </w:r>
      <w:bookmarkEnd w:id="42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lastRenderedPageBreak/>
        <w:t>Sequence Diagram</w:t>
      </w:r>
    </w:p>
    <w:p w:rsidR="008B3769" w:rsidRDefault="008B3769" w:rsidP="008B3769">
      <w:pPr>
        <w:pStyle w:val="u2"/>
        <w:rPr>
          <w:lang w:val="en-US"/>
        </w:rPr>
      </w:pPr>
      <w:bookmarkStart w:id="43" w:name="_Toc44591173"/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dạy</w:t>
      </w:r>
      <w:bookmarkEnd w:id="43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1441"/>
        <w:gridCol w:w="3181"/>
      </w:tblGrid>
      <w:tr w:rsidR="00CF04EE" w:rsidTr="00CF04EE">
        <w:tc>
          <w:tcPr>
            <w:tcW w:w="4621" w:type="dxa"/>
            <w:shd w:val="clear" w:color="auto" w:fill="0070C0"/>
          </w:tcPr>
          <w:p w:rsidR="00CF04EE" w:rsidRDefault="00CF04EE" w:rsidP="00CF04EE">
            <w:pPr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4622" w:type="dxa"/>
            <w:gridSpan w:val="2"/>
            <w:shd w:val="clear" w:color="auto" w:fill="0070C0"/>
          </w:tcPr>
          <w:p w:rsidR="00CF04EE" w:rsidRDefault="00CF04EE" w:rsidP="00CF04EE">
            <w:pPr>
              <w:rPr>
                <w:lang w:val="en-US"/>
              </w:rPr>
            </w:pPr>
            <w:r>
              <w:rPr>
                <w:lang w:val="en-US"/>
              </w:rPr>
              <w:t>UC31</w:t>
            </w:r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dạy</w:t>
            </w:r>
            <w:proofErr w:type="spellEnd"/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dạy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pStyle w:val="oancuaDanhsac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tab “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>”.</w:t>
            </w:r>
          </w:p>
          <w:p w:rsidR="00CF04EE" w:rsidRDefault="00CF04EE" w:rsidP="00CF04EE">
            <w:pPr>
              <w:pStyle w:val="oancuaDanhsach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Bấm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>.</w:t>
            </w:r>
          </w:p>
          <w:p w:rsidR="00CF04EE" w:rsidRDefault="00CF04EE" w:rsidP="00CF04EE">
            <w:pPr>
              <w:pStyle w:val="oancuaDanhsach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dạy</w:t>
            </w:r>
            <w:proofErr w:type="spellEnd"/>
            <w:r>
              <w:rPr>
                <w:lang w:val="en-US"/>
              </w:rPr>
              <w:t>.</w:t>
            </w:r>
          </w:p>
          <w:p w:rsidR="00CF04EE" w:rsidRDefault="00CF04EE" w:rsidP="00CF04EE">
            <w:pPr>
              <w:pStyle w:val="oancuaDanhsach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dạy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>”</w:t>
            </w:r>
          </w:p>
          <w:p w:rsidR="00CF04EE" w:rsidRPr="009103DB" w:rsidRDefault="00CF04EE" w:rsidP="00CF04EE">
            <w:pPr>
              <w:pStyle w:val="oancuaDanhsach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dạy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  <w:gridSpan w:val="2"/>
          </w:tcPr>
          <w:p w:rsidR="00CF04EE" w:rsidRPr="00784C83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 xml:space="preserve">êu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>.</w:t>
            </w:r>
          </w:p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F04EE" w:rsidTr="00CF04EE">
        <w:trPr>
          <w:trHeight w:val="83"/>
        </w:trPr>
        <w:tc>
          <w:tcPr>
            <w:tcW w:w="4621" w:type="dxa"/>
            <w:vMerge w:val="restart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144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</w:p>
        </w:tc>
        <w:tc>
          <w:tcPr>
            <w:tcW w:w="3181" w:type="dxa"/>
          </w:tcPr>
          <w:p w:rsidR="00CF04EE" w:rsidRDefault="00CF04EE" w:rsidP="00CF04EE">
            <w:pPr>
              <w:rPr>
                <w:lang w:val="en-US"/>
              </w:rPr>
            </w:pPr>
          </w:p>
        </w:tc>
      </w:tr>
      <w:tr w:rsidR="00CF04EE" w:rsidTr="00CF04EE">
        <w:trPr>
          <w:trHeight w:val="82"/>
        </w:trPr>
        <w:tc>
          <w:tcPr>
            <w:tcW w:w="4621" w:type="dxa"/>
            <w:vMerge/>
          </w:tcPr>
          <w:p w:rsidR="00CF04EE" w:rsidRDefault="00CF04EE" w:rsidP="00CF04EE">
            <w:pPr>
              <w:rPr>
                <w:lang w:val="en-US"/>
              </w:rPr>
            </w:pPr>
          </w:p>
        </w:tc>
        <w:tc>
          <w:tcPr>
            <w:tcW w:w="144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</w:p>
        </w:tc>
        <w:tc>
          <w:tcPr>
            <w:tcW w:w="318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CF04EE" w:rsidTr="00CF04EE">
        <w:tc>
          <w:tcPr>
            <w:tcW w:w="4621" w:type="dxa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  <w:gridSpan w:val="2"/>
          </w:tcPr>
          <w:p w:rsidR="00CF04EE" w:rsidRDefault="00CF04EE" w:rsidP="00CF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:rsidR="00CF04EE" w:rsidRPr="00CF04EE" w:rsidRDefault="00CF04EE" w:rsidP="00CF04EE">
      <w:pPr>
        <w:rPr>
          <w:lang w:val="en-US"/>
        </w:rPr>
      </w:pPr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B3769" w:rsidRDefault="008B3769" w:rsidP="008B3769">
      <w:pPr>
        <w:pStyle w:val="u2"/>
        <w:rPr>
          <w:lang w:val="en-US"/>
        </w:rPr>
      </w:pPr>
      <w:bookmarkStart w:id="44" w:name="_Toc44591174"/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tuổi</w:t>
      </w:r>
      <w:bookmarkEnd w:id="44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1441"/>
        <w:gridCol w:w="3181"/>
      </w:tblGrid>
      <w:tr w:rsidR="00514CD6" w:rsidTr="004C1E72">
        <w:tc>
          <w:tcPr>
            <w:tcW w:w="4621" w:type="dxa"/>
            <w:shd w:val="clear" w:color="auto" w:fill="0070C0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4622" w:type="dxa"/>
            <w:gridSpan w:val="2"/>
            <w:shd w:val="clear" w:color="auto" w:fill="0070C0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>
              <w:rPr>
                <w:lang w:val="en-US"/>
              </w:rPr>
              <w:t>32</w:t>
            </w: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tuổi</w:t>
            </w:r>
            <w:proofErr w:type="spellEnd"/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pStyle w:val="oancuaDanhsac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tab “</w:t>
            </w: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>”.</w:t>
            </w:r>
          </w:p>
          <w:p w:rsidR="00514CD6" w:rsidRDefault="00514CD6" w:rsidP="004C1E72">
            <w:pPr>
              <w:pStyle w:val="oancuaDanhsach"/>
              <w:numPr>
                <w:ilvl w:val="0"/>
                <w:numId w:val="2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tuổi</w:t>
            </w:r>
            <w:proofErr w:type="spellEnd"/>
            <w:r>
              <w:rPr>
                <w:lang w:val="en-US"/>
              </w:rPr>
              <w:t>.</w:t>
            </w:r>
          </w:p>
          <w:p w:rsidR="00514CD6" w:rsidRDefault="00514CD6" w:rsidP="004C1E72">
            <w:pPr>
              <w:pStyle w:val="oancuaDanhsach"/>
              <w:numPr>
                <w:ilvl w:val="0"/>
                <w:numId w:val="2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>”.</w:t>
            </w:r>
          </w:p>
          <w:p w:rsidR="00514CD6" w:rsidRPr="0082155A" w:rsidRDefault="00514CD6" w:rsidP="004C1E72">
            <w:pPr>
              <w:pStyle w:val="oancuaDanhsach"/>
              <w:numPr>
                <w:ilvl w:val="0"/>
                <w:numId w:val="2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  <w:gridSpan w:val="2"/>
          </w:tcPr>
          <w:p w:rsidR="00514CD6" w:rsidRPr="009A5269" w:rsidRDefault="00514CD6" w:rsidP="004C1E72">
            <w:pPr>
              <w:rPr>
                <w:lang w:val="en-US"/>
              </w:rPr>
            </w:pP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 xml:space="preserve">êu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>.</w:t>
            </w:r>
          </w:p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14CD6" w:rsidTr="004C1E72">
        <w:trPr>
          <w:trHeight w:val="83"/>
        </w:trPr>
        <w:tc>
          <w:tcPr>
            <w:tcW w:w="4621" w:type="dxa"/>
            <w:vMerge w:val="restart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144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</w:p>
        </w:tc>
        <w:tc>
          <w:tcPr>
            <w:tcW w:w="318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14CD6" w:rsidTr="004C1E72">
        <w:trPr>
          <w:trHeight w:val="82"/>
        </w:trPr>
        <w:tc>
          <w:tcPr>
            <w:tcW w:w="4621" w:type="dxa"/>
            <w:vMerge/>
          </w:tcPr>
          <w:p w:rsidR="00514CD6" w:rsidRDefault="00514CD6" w:rsidP="004C1E72">
            <w:pPr>
              <w:rPr>
                <w:lang w:val="en-US"/>
              </w:rPr>
            </w:pPr>
          </w:p>
        </w:tc>
        <w:tc>
          <w:tcPr>
            <w:tcW w:w="144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</w:p>
        </w:tc>
        <w:tc>
          <w:tcPr>
            <w:tcW w:w="3181" w:type="dxa"/>
          </w:tcPr>
          <w:p w:rsidR="00514CD6" w:rsidRDefault="00514CD6" w:rsidP="004C1E72">
            <w:pPr>
              <w:rPr>
                <w:lang w:val="en-US"/>
              </w:rPr>
            </w:pP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:rsidR="00514CD6" w:rsidRPr="00514CD6" w:rsidRDefault="00514CD6" w:rsidP="00514CD6">
      <w:pPr>
        <w:rPr>
          <w:lang w:val="en-US"/>
        </w:rPr>
      </w:pPr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B3769" w:rsidRDefault="008B3769" w:rsidP="008B3769">
      <w:pPr>
        <w:pStyle w:val="u2"/>
        <w:rPr>
          <w:lang w:val="en-US"/>
        </w:rPr>
      </w:pPr>
      <w:bookmarkStart w:id="45" w:name="_Toc44591175"/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bookmarkEnd w:id="45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B3769" w:rsidRDefault="008B3769" w:rsidP="008B3769">
      <w:pPr>
        <w:pStyle w:val="u2"/>
        <w:rPr>
          <w:lang w:val="en-US"/>
        </w:rPr>
      </w:pPr>
      <w:bookmarkStart w:id="46" w:name="_Toc44591176"/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bookmarkEnd w:id="46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1441"/>
        <w:gridCol w:w="3181"/>
      </w:tblGrid>
      <w:tr w:rsidR="00514CD6" w:rsidTr="004C1E72">
        <w:tc>
          <w:tcPr>
            <w:tcW w:w="4621" w:type="dxa"/>
            <w:shd w:val="clear" w:color="auto" w:fill="0070C0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4622" w:type="dxa"/>
            <w:gridSpan w:val="2"/>
            <w:shd w:val="clear" w:color="auto" w:fill="0070C0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>
              <w:rPr>
                <w:lang w:val="en-US"/>
              </w:rPr>
              <w:t>34</w:t>
            </w: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pStyle w:val="oancuaDanhsac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tab “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>”.</w:t>
            </w:r>
          </w:p>
          <w:p w:rsidR="00514CD6" w:rsidRDefault="00514CD6" w:rsidP="004C1E72">
            <w:pPr>
              <w:pStyle w:val="oancuaDanhsach"/>
              <w:numPr>
                <w:ilvl w:val="0"/>
                <w:numId w:val="2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>”</w:t>
            </w:r>
          </w:p>
          <w:p w:rsidR="00514CD6" w:rsidRDefault="00514CD6" w:rsidP="004C1E72">
            <w:pPr>
              <w:pStyle w:val="oancuaDanhsach"/>
              <w:numPr>
                <w:ilvl w:val="0"/>
                <w:numId w:val="2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>”.</w:t>
            </w:r>
          </w:p>
          <w:p w:rsidR="00514CD6" w:rsidRPr="0082155A" w:rsidRDefault="00514CD6" w:rsidP="004C1E72">
            <w:pPr>
              <w:pStyle w:val="oancuaDanhsach"/>
              <w:numPr>
                <w:ilvl w:val="0"/>
                <w:numId w:val="2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  <w:gridSpan w:val="2"/>
          </w:tcPr>
          <w:p w:rsidR="00514CD6" w:rsidRPr="009A5269" w:rsidRDefault="00514CD6" w:rsidP="004C1E72">
            <w:pPr>
              <w:rPr>
                <w:lang w:val="en-US"/>
              </w:rPr>
            </w:pP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 xml:space="preserve">êu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>.</w:t>
            </w:r>
          </w:p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14CD6" w:rsidTr="004C1E72">
        <w:trPr>
          <w:trHeight w:val="83"/>
        </w:trPr>
        <w:tc>
          <w:tcPr>
            <w:tcW w:w="4621" w:type="dxa"/>
            <w:vMerge w:val="restart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144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</w:p>
        </w:tc>
        <w:tc>
          <w:tcPr>
            <w:tcW w:w="318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14CD6" w:rsidTr="004C1E72">
        <w:trPr>
          <w:trHeight w:val="82"/>
        </w:trPr>
        <w:tc>
          <w:tcPr>
            <w:tcW w:w="4621" w:type="dxa"/>
            <w:vMerge/>
          </w:tcPr>
          <w:p w:rsidR="00514CD6" w:rsidRDefault="00514CD6" w:rsidP="004C1E72">
            <w:pPr>
              <w:rPr>
                <w:lang w:val="en-US"/>
              </w:rPr>
            </w:pPr>
          </w:p>
        </w:tc>
        <w:tc>
          <w:tcPr>
            <w:tcW w:w="144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</w:p>
        </w:tc>
        <w:tc>
          <w:tcPr>
            <w:tcW w:w="3181" w:type="dxa"/>
          </w:tcPr>
          <w:p w:rsidR="00514CD6" w:rsidRDefault="00514CD6" w:rsidP="004C1E72">
            <w:pPr>
              <w:rPr>
                <w:lang w:val="en-US"/>
              </w:rPr>
            </w:pP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:rsidR="00514CD6" w:rsidRPr="00514CD6" w:rsidRDefault="00514CD6" w:rsidP="00514CD6">
      <w:pPr>
        <w:rPr>
          <w:lang w:val="en-US"/>
        </w:rPr>
      </w:pPr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B3769" w:rsidRDefault="008B3769" w:rsidP="008B3769">
      <w:pPr>
        <w:pStyle w:val="u2"/>
        <w:rPr>
          <w:lang w:val="en-US"/>
        </w:rPr>
      </w:pPr>
      <w:bookmarkStart w:id="47" w:name="_Toc44591177"/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bookmarkEnd w:id="47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1441"/>
        <w:gridCol w:w="3181"/>
      </w:tblGrid>
      <w:tr w:rsidR="00514CD6" w:rsidTr="004C1E72">
        <w:tc>
          <w:tcPr>
            <w:tcW w:w="4621" w:type="dxa"/>
            <w:shd w:val="clear" w:color="auto" w:fill="0070C0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4622" w:type="dxa"/>
            <w:gridSpan w:val="2"/>
            <w:shd w:val="clear" w:color="auto" w:fill="0070C0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>
              <w:rPr>
                <w:lang w:val="en-US"/>
              </w:rPr>
              <w:t>35</w:t>
            </w: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pStyle w:val="oancuaDanhsac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tab “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>”.</w:t>
            </w:r>
          </w:p>
          <w:p w:rsidR="00514CD6" w:rsidRPr="00514CD6" w:rsidRDefault="00514CD6" w:rsidP="00514CD6">
            <w:pPr>
              <w:pStyle w:val="oancuaDanhsach"/>
              <w:numPr>
                <w:ilvl w:val="0"/>
                <w:numId w:val="2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</w:p>
          <w:p w:rsidR="00514CD6" w:rsidRDefault="00514CD6" w:rsidP="004C1E72">
            <w:pPr>
              <w:pStyle w:val="oancuaDanhsach"/>
              <w:numPr>
                <w:ilvl w:val="0"/>
                <w:numId w:val="2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>”.</w:t>
            </w:r>
          </w:p>
          <w:p w:rsidR="00514CD6" w:rsidRDefault="00514CD6" w:rsidP="004C1E72">
            <w:pPr>
              <w:pStyle w:val="oancuaDanhsach"/>
              <w:numPr>
                <w:ilvl w:val="0"/>
                <w:numId w:val="2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>.</w:t>
            </w:r>
          </w:p>
          <w:p w:rsidR="00514CD6" w:rsidRDefault="00514CD6" w:rsidP="004C1E72">
            <w:pPr>
              <w:pStyle w:val="oancuaDanhsach"/>
              <w:numPr>
                <w:ilvl w:val="0"/>
                <w:numId w:val="2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Bấm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>.</w:t>
            </w:r>
          </w:p>
          <w:p w:rsidR="00514CD6" w:rsidRPr="0082155A" w:rsidRDefault="00514CD6" w:rsidP="004C1E72">
            <w:pPr>
              <w:pStyle w:val="oancuaDanhsach"/>
              <w:numPr>
                <w:ilvl w:val="0"/>
                <w:numId w:val="2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ẩn</w:t>
            </w:r>
            <w:proofErr w:type="spellEnd"/>
            <w:r>
              <w:rPr>
                <w:lang w:val="en-US"/>
              </w:rPr>
              <w:t>”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khỏi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  <w:gridSpan w:val="2"/>
          </w:tcPr>
          <w:p w:rsidR="00514CD6" w:rsidRPr="009A5269" w:rsidRDefault="00514CD6" w:rsidP="004C1E72">
            <w:pPr>
              <w:rPr>
                <w:lang w:val="en-US"/>
              </w:rPr>
            </w:pP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 xml:space="preserve">êu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>.</w:t>
            </w:r>
          </w:p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14CD6" w:rsidTr="004C1E72">
        <w:trPr>
          <w:trHeight w:val="83"/>
        </w:trPr>
        <w:tc>
          <w:tcPr>
            <w:tcW w:w="4621" w:type="dxa"/>
            <w:vMerge w:val="restart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144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</w:p>
        </w:tc>
        <w:tc>
          <w:tcPr>
            <w:tcW w:w="3181" w:type="dxa"/>
          </w:tcPr>
          <w:p w:rsidR="00514CD6" w:rsidRDefault="00514CD6" w:rsidP="004C1E72">
            <w:pPr>
              <w:rPr>
                <w:lang w:val="en-US"/>
              </w:rPr>
            </w:pPr>
          </w:p>
        </w:tc>
      </w:tr>
      <w:tr w:rsidR="00514CD6" w:rsidTr="004C1E72">
        <w:trPr>
          <w:trHeight w:val="82"/>
        </w:trPr>
        <w:tc>
          <w:tcPr>
            <w:tcW w:w="4621" w:type="dxa"/>
            <w:vMerge/>
          </w:tcPr>
          <w:p w:rsidR="00514CD6" w:rsidRDefault="00514CD6" w:rsidP="004C1E72">
            <w:pPr>
              <w:rPr>
                <w:lang w:val="en-US"/>
              </w:rPr>
            </w:pPr>
          </w:p>
        </w:tc>
        <w:tc>
          <w:tcPr>
            <w:tcW w:w="144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</w:p>
        </w:tc>
        <w:tc>
          <w:tcPr>
            <w:tcW w:w="3181" w:type="dxa"/>
          </w:tcPr>
          <w:p w:rsidR="00514CD6" w:rsidRDefault="00514CD6" w:rsidP="004C1E72">
            <w:pPr>
              <w:rPr>
                <w:lang w:val="en-US"/>
              </w:rPr>
            </w:pP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:rsidR="00514CD6" w:rsidRPr="00514CD6" w:rsidRDefault="00514CD6" w:rsidP="00514CD6">
      <w:pPr>
        <w:rPr>
          <w:lang w:val="en-US"/>
        </w:rPr>
      </w:pPr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B3769" w:rsidRDefault="008B3769" w:rsidP="008B3769">
      <w:pPr>
        <w:pStyle w:val="u2"/>
        <w:rPr>
          <w:lang w:val="en-US"/>
        </w:rPr>
      </w:pPr>
      <w:bookmarkStart w:id="48" w:name="_Toc44591178"/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bookmarkEnd w:id="48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1441"/>
        <w:gridCol w:w="3181"/>
      </w:tblGrid>
      <w:tr w:rsidR="00514CD6" w:rsidTr="004C1E72">
        <w:tc>
          <w:tcPr>
            <w:tcW w:w="4621" w:type="dxa"/>
            <w:shd w:val="clear" w:color="auto" w:fill="0070C0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4622" w:type="dxa"/>
            <w:gridSpan w:val="2"/>
            <w:shd w:val="clear" w:color="auto" w:fill="0070C0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>
              <w:rPr>
                <w:lang w:val="en-US"/>
              </w:rPr>
              <w:t>36</w:t>
            </w: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pStyle w:val="oancuaDanhsac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tab “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>”.</w:t>
            </w:r>
          </w:p>
          <w:p w:rsidR="00514CD6" w:rsidRDefault="00514CD6" w:rsidP="004C1E72">
            <w:pPr>
              <w:pStyle w:val="oancuaDanhsach"/>
              <w:numPr>
                <w:ilvl w:val="0"/>
                <w:numId w:val="2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</w:t>
            </w:r>
            <w:proofErr w:type="spellEnd"/>
          </w:p>
          <w:p w:rsidR="00514CD6" w:rsidRDefault="00514CD6" w:rsidP="004C1E72">
            <w:pPr>
              <w:pStyle w:val="oancuaDanhsach"/>
              <w:numPr>
                <w:ilvl w:val="0"/>
                <w:numId w:val="2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</w:p>
          <w:p w:rsidR="00514CD6" w:rsidRDefault="00514CD6" w:rsidP="004C1E72">
            <w:pPr>
              <w:pStyle w:val="oancuaDanhsach"/>
              <w:numPr>
                <w:ilvl w:val="0"/>
                <w:numId w:val="2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ô </w:t>
            </w:r>
            <w:proofErr w:type="spellStart"/>
            <w:r>
              <w:rPr>
                <w:lang w:val="en-US"/>
              </w:rPr>
              <w:t>sỉ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</w:t>
            </w:r>
            <w:proofErr w:type="spellEnd"/>
          </w:p>
          <w:p w:rsidR="00514CD6" w:rsidRDefault="00514CD6" w:rsidP="004C1E72">
            <w:pPr>
              <w:pStyle w:val="oancuaDanhsach"/>
              <w:numPr>
                <w:ilvl w:val="0"/>
                <w:numId w:val="22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“</w:t>
            </w:r>
            <w:proofErr w:type="spellStart"/>
            <w:proofErr w:type="gramEnd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>”.</w:t>
            </w:r>
          </w:p>
          <w:p w:rsidR="00514CD6" w:rsidRPr="0082155A" w:rsidRDefault="00514CD6" w:rsidP="004C1E72">
            <w:pPr>
              <w:pStyle w:val="oancuaDanhsach"/>
              <w:numPr>
                <w:ilvl w:val="0"/>
                <w:numId w:val="2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  <w:gridSpan w:val="2"/>
          </w:tcPr>
          <w:p w:rsidR="00514CD6" w:rsidRPr="009A5269" w:rsidRDefault="00514CD6" w:rsidP="004C1E72">
            <w:pPr>
              <w:rPr>
                <w:lang w:val="en-US"/>
              </w:rPr>
            </w:pP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 xml:space="preserve">êu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>.</w:t>
            </w:r>
          </w:p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14CD6" w:rsidTr="004C1E72">
        <w:trPr>
          <w:trHeight w:val="83"/>
        </w:trPr>
        <w:tc>
          <w:tcPr>
            <w:tcW w:w="4621" w:type="dxa"/>
            <w:vMerge w:val="restart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144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</w:p>
        </w:tc>
        <w:tc>
          <w:tcPr>
            <w:tcW w:w="318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14CD6" w:rsidTr="004C1E72">
        <w:trPr>
          <w:trHeight w:val="82"/>
        </w:trPr>
        <w:tc>
          <w:tcPr>
            <w:tcW w:w="4621" w:type="dxa"/>
            <w:vMerge/>
          </w:tcPr>
          <w:p w:rsidR="00514CD6" w:rsidRDefault="00514CD6" w:rsidP="004C1E72">
            <w:pPr>
              <w:rPr>
                <w:lang w:val="en-US"/>
              </w:rPr>
            </w:pPr>
          </w:p>
        </w:tc>
        <w:tc>
          <w:tcPr>
            <w:tcW w:w="144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</w:p>
        </w:tc>
        <w:tc>
          <w:tcPr>
            <w:tcW w:w="3181" w:type="dxa"/>
          </w:tcPr>
          <w:p w:rsidR="00514CD6" w:rsidRDefault="00514CD6" w:rsidP="004C1E72">
            <w:pPr>
              <w:rPr>
                <w:lang w:val="en-US"/>
              </w:rPr>
            </w:pP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:rsidR="00514CD6" w:rsidRPr="00514CD6" w:rsidRDefault="00514CD6" w:rsidP="00514CD6">
      <w:pPr>
        <w:rPr>
          <w:lang w:val="en-US"/>
        </w:rPr>
      </w:pPr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B3769" w:rsidRDefault="008B3769" w:rsidP="008B3769">
      <w:pPr>
        <w:pStyle w:val="u2"/>
        <w:rPr>
          <w:lang w:val="en-US"/>
        </w:rPr>
      </w:pPr>
      <w:bookmarkStart w:id="49" w:name="_Toc44591179"/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bookmarkEnd w:id="49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1441"/>
        <w:gridCol w:w="3181"/>
      </w:tblGrid>
      <w:tr w:rsidR="00514CD6" w:rsidTr="004C1E72">
        <w:tc>
          <w:tcPr>
            <w:tcW w:w="4621" w:type="dxa"/>
            <w:shd w:val="clear" w:color="auto" w:fill="0070C0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4622" w:type="dxa"/>
            <w:gridSpan w:val="2"/>
            <w:shd w:val="clear" w:color="auto" w:fill="0070C0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>
              <w:rPr>
                <w:lang w:val="en-US"/>
              </w:rPr>
              <w:t>37</w:t>
            </w: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pStyle w:val="oancuaDanhsac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tab “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>”.</w:t>
            </w:r>
          </w:p>
          <w:p w:rsidR="00514CD6" w:rsidRDefault="00514CD6" w:rsidP="004C1E72">
            <w:pPr>
              <w:pStyle w:val="oancuaDanhsach"/>
              <w:numPr>
                <w:ilvl w:val="0"/>
                <w:numId w:val="2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</w:p>
          <w:p w:rsidR="00514CD6" w:rsidRDefault="00514CD6" w:rsidP="004C1E72">
            <w:pPr>
              <w:pStyle w:val="oancuaDanhsach"/>
              <w:numPr>
                <w:ilvl w:val="0"/>
                <w:numId w:val="2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</w:p>
          <w:p w:rsidR="00514CD6" w:rsidRDefault="00514CD6" w:rsidP="004C1E72">
            <w:pPr>
              <w:pStyle w:val="oancuaDanhsach"/>
              <w:numPr>
                <w:ilvl w:val="0"/>
                <w:numId w:val="2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ô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</w:p>
          <w:p w:rsidR="00514CD6" w:rsidRDefault="00514CD6" w:rsidP="004C1E72">
            <w:pPr>
              <w:pStyle w:val="oancuaDanhsach"/>
              <w:numPr>
                <w:ilvl w:val="0"/>
                <w:numId w:val="2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>”.</w:t>
            </w:r>
          </w:p>
          <w:p w:rsidR="00514CD6" w:rsidRPr="0082155A" w:rsidRDefault="00514CD6" w:rsidP="004C1E72">
            <w:pPr>
              <w:pStyle w:val="oancuaDanhsach"/>
              <w:numPr>
                <w:ilvl w:val="0"/>
                <w:numId w:val="2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  <w:gridSpan w:val="2"/>
          </w:tcPr>
          <w:p w:rsidR="00514CD6" w:rsidRPr="009A5269" w:rsidRDefault="00514CD6" w:rsidP="004C1E72">
            <w:pPr>
              <w:rPr>
                <w:lang w:val="en-US"/>
              </w:rPr>
            </w:pP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 xml:space="preserve">êu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>.</w:t>
            </w:r>
          </w:p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14CD6" w:rsidTr="004C1E72">
        <w:trPr>
          <w:trHeight w:val="83"/>
        </w:trPr>
        <w:tc>
          <w:tcPr>
            <w:tcW w:w="4621" w:type="dxa"/>
            <w:vMerge w:val="restart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144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</w:p>
        </w:tc>
        <w:tc>
          <w:tcPr>
            <w:tcW w:w="318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14CD6" w:rsidTr="004C1E72">
        <w:trPr>
          <w:trHeight w:val="82"/>
        </w:trPr>
        <w:tc>
          <w:tcPr>
            <w:tcW w:w="4621" w:type="dxa"/>
            <w:vMerge/>
          </w:tcPr>
          <w:p w:rsidR="00514CD6" w:rsidRDefault="00514CD6" w:rsidP="004C1E72">
            <w:pPr>
              <w:rPr>
                <w:lang w:val="en-US"/>
              </w:rPr>
            </w:pPr>
          </w:p>
        </w:tc>
        <w:tc>
          <w:tcPr>
            <w:tcW w:w="144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</w:p>
        </w:tc>
        <w:tc>
          <w:tcPr>
            <w:tcW w:w="3181" w:type="dxa"/>
          </w:tcPr>
          <w:p w:rsidR="00514CD6" w:rsidRDefault="00514CD6" w:rsidP="004C1E72">
            <w:pPr>
              <w:rPr>
                <w:lang w:val="en-US"/>
              </w:rPr>
            </w:pP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:rsidR="00514CD6" w:rsidRPr="00514CD6" w:rsidRDefault="00514CD6" w:rsidP="00514CD6">
      <w:pPr>
        <w:rPr>
          <w:lang w:val="en-US"/>
        </w:rPr>
      </w:pPr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B3769" w:rsidRDefault="008B3769" w:rsidP="008B3769">
      <w:pPr>
        <w:pStyle w:val="u2"/>
        <w:rPr>
          <w:lang w:val="en-US"/>
        </w:rPr>
      </w:pPr>
      <w:bookmarkStart w:id="50" w:name="_Toc44591180"/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bookmarkEnd w:id="50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B3769" w:rsidRDefault="008B3769" w:rsidP="008B3769">
      <w:pPr>
        <w:pStyle w:val="u2"/>
        <w:rPr>
          <w:lang w:val="en-US"/>
        </w:rPr>
      </w:pPr>
      <w:bookmarkStart w:id="51" w:name="_Toc44591181"/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bookmarkEnd w:id="51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1441"/>
        <w:gridCol w:w="3181"/>
      </w:tblGrid>
      <w:tr w:rsidR="00514CD6" w:rsidTr="004C1E72">
        <w:tc>
          <w:tcPr>
            <w:tcW w:w="4621" w:type="dxa"/>
            <w:shd w:val="clear" w:color="auto" w:fill="0070C0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4622" w:type="dxa"/>
            <w:gridSpan w:val="2"/>
            <w:shd w:val="clear" w:color="auto" w:fill="0070C0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>
              <w:rPr>
                <w:lang w:val="en-US"/>
              </w:rPr>
              <w:t>39</w:t>
            </w: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tab “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>”.</w:t>
            </w:r>
          </w:p>
          <w:p w:rsidR="00514CD6" w:rsidRDefault="00514CD6" w:rsidP="004C1E72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  <w:p w:rsidR="00514CD6" w:rsidRDefault="00514CD6" w:rsidP="004C1E72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chuẩn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>”.</w:t>
            </w:r>
          </w:p>
          <w:p w:rsidR="00514CD6" w:rsidRPr="0082155A" w:rsidRDefault="00514CD6" w:rsidP="004C1E72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  <w:gridSpan w:val="2"/>
          </w:tcPr>
          <w:p w:rsidR="00514CD6" w:rsidRPr="009A5269" w:rsidRDefault="00514CD6" w:rsidP="004C1E72">
            <w:pPr>
              <w:rPr>
                <w:lang w:val="en-US"/>
              </w:rPr>
            </w:pP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 xml:space="preserve">êu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>.</w:t>
            </w:r>
          </w:p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14CD6" w:rsidTr="004C1E72">
        <w:trPr>
          <w:trHeight w:val="83"/>
        </w:trPr>
        <w:tc>
          <w:tcPr>
            <w:tcW w:w="4621" w:type="dxa"/>
            <w:vMerge w:val="restart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144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</w:p>
        </w:tc>
        <w:tc>
          <w:tcPr>
            <w:tcW w:w="3181" w:type="dxa"/>
          </w:tcPr>
          <w:p w:rsidR="00514CD6" w:rsidRDefault="00514CD6" w:rsidP="004C1E72">
            <w:pPr>
              <w:rPr>
                <w:lang w:val="en-US"/>
              </w:rPr>
            </w:pPr>
          </w:p>
        </w:tc>
      </w:tr>
      <w:tr w:rsidR="00514CD6" w:rsidTr="004C1E72">
        <w:trPr>
          <w:trHeight w:val="82"/>
        </w:trPr>
        <w:tc>
          <w:tcPr>
            <w:tcW w:w="4621" w:type="dxa"/>
            <w:vMerge/>
          </w:tcPr>
          <w:p w:rsidR="00514CD6" w:rsidRDefault="00514CD6" w:rsidP="004C1E72">
            <w:pPr>
              <w:rPr>
                <w:lang w:val="en-US"/>
              </w:rPr>
            </w:pPr>
          </w:p>
        </w:tc>
        <w:tc>
          <w:tcPr>
            <w:tcW w:w="144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</w:p>
        </w:tc>
        <w:tc>
          <w:tcPr>
            <w:tcW w:w="3181" w:type="dxa"/>
          </w:tcPr>
          <w:p w:rsidR="00514CD6" w:rsidRDefault="00514CD6" w:rsidP="004C1E72">
            <w:pPr>
              <w:rPr>
                <w:lang w:val="en-US"/>
              </w:rPr>
            </w:pP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:rsidR="00514CD6" w:rsidRPr="00514CD6" w:rsidRDefault="00514CD6" w:rsidP="00514CD6">
      <w:pPr>
        <w:rPr>
          <w:lang w:val="en-US"/>
        </w:rPr>
      </w:pPr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lastRenderedPageBreak/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B3769" w:rsidRDefault="008B3769" w:rsidP="008B3769">
      <w:pPr>
        <w:pStyle w:val="u2"/>
        <w:rPr>
          <w:lang w:val="en-US"/>
        </w:rPr>
      </w:pPr>
      <w:bookmarkStart w:id="52" w:name="_Toc44591182"/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bookmarkEnd w:id="52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1441"/>
        <w:gridCol w:w="3181"/>
      </w:tblGrid>
      <w:tr w:rsidR="00514CD6" w:rsidTr="004C1E72">
        <w:tc>
          <w:tcPr>
            <w:tcW w:w="4621" w:type="dxa"/>
            <w:shd w:val="clear" w:color="auto" w:fill="0070C0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4622" w:type="dxa"/>
            <w:gridSpan w:val="2"/>
            <w:shd w:val="clear" w:color="auto" w:fill="0070C0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>
              <w:rPr>
                <w:lang w:val="en-US"/>
              </w:rPr>
              <w:t>40</w:t>
            </w: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tab “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>”.</w:t>
            </w:r>
          </w:p>
          <w:p w:rsidR="00514CD6" w:rsidRDefault="00514CD6" w:rsidP="004C1E72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>”.</w:t>
            </w:r>
          </w:p>
          <w:p w:rsidR="00514CD6" w:rsidRDefault="00514CD6" w:rsidP="004C1E72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>.</w:t>
            </w:r>
          </w:p>
          <w:p w:rsidR="00514CD6" w:rsidRDefault="00514CD6" w:rsidP="004C1E72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>”.</w:t>
            </w:r>
          </w:p>
          <w:p w:rsidR="00514CD6" w:rsidRPr="0082155A" w:rsidRDefault="00514CD6" w:rsidP="004C1E72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khỏi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  <w:gridSpan w:val="2"/>
          </w:tcPr>
          <w:p w:rsidR="00514CD6" w:rsidRPr="009A5269" w:rsidRDefault="00514CD6" w:rsidP="004C1E72">
            <w:pPr>
              <w:rPr>
                <w:lang w:val="en-US"/>
              </w:rPr>
            </w:pP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 xml:space="preserve">êu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>.</w:t>
            </w:r>
          </w:p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14CD6" w:rsidTr="004C1E72">
        <w:trPr>
          <w:trHeight w:val="83"/>
        </w:trPr>
        <w:tc>
          <w:tcPr>
            <w:tcW w:w="4621" w:type="dxa"/>
            <w:vMerge w:val="restart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144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</w:p>
        </w:tc>
        <w:tc>
          <w:tcPr>
            <w:tcW w:w="3181" w:type="dxa"/>
          </w:tcPr>
          <w:p w:rsidR="00514CD6" w:rsidRDefault="00514CD6" w:rsidP="004C1E72">
            <w:pPr>
              <w:rPr>
                <w:lang w:val="en-US"/>
              </w:rPr>
            </w:pPr>
          </w:p>
        </w:tc>
      </w:tr>
      <w:tr w:rsidR="00514CD6" w:rsidTr="004C1E72">
        <w:trPr>
          <w:trHeight w:val="82"/>
        </w:trPr>
        <w:tc>
          <w:tcPr>
            <w:tcW w:w="4621" w:type="dxa"/>
            <w:vMerge/>
          </w:tcPr>
          <w:p w:rsidR="00514CD6" w:rsidRDefault="00514CD6" w:rsidP="004C1E72">
            <w:pPr>
              <w:rPr>
                <w:lang w:val="en-US"/>
              </w:rPr>
            </w:pPr>
          </w:p>
        </w:tc>
        <w:tc>
          <w:tcPr>
            <w:tcW w:w="144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</w:p>
        </w:tc>
        <w:tc>
          <w:tcPr>
            <w:tcW w:w="3181" w:type="dxa"/>
          </w:tcPr>
          <w:p w:rsidR="00514CD6" w:rsidRDefault="00514CD6" w:rsidP="004C1E72">
            <w:pPr>
              <w:rPr>
                <w:lang w:val="en-US"/>
              </w:rPr>
            </w:pP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:rsidR="00514CD6" w:rsidRPr="00514CD6" w:rsidRDefault="00514CD6" w:rsidP="00514CD6">
      <w:pPr>
        <w:rPr>
          <w:lang w:val="en-US"/>
        </w:rPr>
      </w:pPr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CF04EE" w:rsidRDefault="00CF04EE" w:rsidP="00CF04EE">
      <w:pPr>
        <w:pStyle w:val="u2"/>
        <w:rPr>
          <w:lang w:val="en-US"/>
        </w:rPr>
      </w:pPr>
      <w:bookmarkStart w:id="53" w:name="_Toc44591183"/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bookmarkEnd w:id="53"/>
      <w:proofErr w:type="spellEnd"/>
    </w:p>
    <w:p w:rsidR="00CF04EE" w:rsidRDefault="00CF04EE" w:rsidP="00CF04EE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1441"/>
        <w:gridCol w:w="3181"/>
      </w:tblGrid>
      <w:tr w:rsidR="00514CD6" w:rsidTr="004C1E72">
        <w:tc>
          <w:tcPr>
            <w:tcW w:w="4621" w:type="dxa"/>
            <w:shd w:val="clear" w:color="auto" w:fill="0070C0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4622" w:type="dxa"/>
            <w:gridSpan w:val="2"/>
            <w:shd w:val="clear" w:color="auto" w:fill="0070C0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>
              <w:rPr>
                <w:lang w:val="en-US"/>
              </w:rPr>
              <w:t>41</w:t>
            </w: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  <w:gridSpan w:val="2"/>
          </w:tcPr>
          <w:p w:rsidR="00514CD6" w:rsidRPr="00514CD6" w:rsidRDefault="00514CD6" w:rsidP="00514CD6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tab “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proofErr w:type="gramStart"/>
            <w:r>
              <w:rPr>
                <w:lang w:val="en-US"/>
              </w:rPr>
              <w:t>”.</w:t>
            </w:r>
            <w:r w:rsidRPr="00514CD6">
              <w:rPr>
                <w:lang w:val="en-US"/>
              </w:rPr>
              <w:t>.</w:t>
            </w:r>
            <w:proofErr w:type="gramEnd"/>
          </w:p>
          <w:p w:rsidR="00514CD6" w:rsidRDefault="00514CD6" w:rsidP="004C1E72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</w:p>
          <w:p w:rsidR="00514CD6" w:rsidRDefault="00514CD6" w:rsidP="004C1E72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>”.</w:t>
            </w:r>
          </w:p>
          <w:p w:rsidR="00514CD6" w:rsidRPr="0082155A" w:rsidRDefault="00514CD6" w:rsidP="004C1E72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  <w:gridSpan w:val="2"/>
          </w:tcPr>
          <w:p w:rsidR="00514CD6" w:rsidRPr="009A5269" w:rsidRDefault="00514CD6" w:rsidP="004C1E72">
            <w:pPr>
              <w:rPr>
                <w:lang w:val="en-US"/>
              </w:rPr>
            </w:pP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 xml:space="preserve">êu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>.</w:t>
            </w:r>
          </w:p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14CD6" w:rsidTr="004C1E72">
        <w:trPr>
          <w:trHeight w:val="83"/>
        </w:trPr>
        <w:tc>
          <w:tcPr>
            <w:tcW w:w="4621" w:type="dxa"/>
            <w:vMerge w:val="restart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144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</w:p>
        </w:tc>
        <w:tc>
          <w:tcPr>
            <w:tcW w:w="3181" w:type="dxa"/>
          </w:tcPr>
          <w:p w:rsidR="00514CD6" w:rsidRDefault="00514CD6" w:rsidP="004C1E72">
            <w:pPr>
              <w:rPr>
                <w:lang w:val="en-US"/>
              </w:rPr>
            </w:pPr>
          </w:p>
        </w:tc>
      </w:tr>
      <w:tr w:rsidR="00514CD6" w:rsidTr="004C1E72">
        <w:trPr>
          <w:trHeight w:val="82"/>
        </w:trPr>
        <w:tc>
          <w:tcPr>
            <w:tcW w:w="4621" w:type="dxa"/>
            <w:vMerge/>
          </w:tcPr>
          <w:p w:rsidR="00514CD6" w:rsidRDefault="00514CD6" w:rsidP="004C1E72">
            <w:pPr>
              <w:rPr>
                <w:lang w:val="en-US"/>
              </w:rPr>
            </w:pPr>
          </w:p>
        </w:tc>
        <w:tc>
          <w:tcPr>
            <w:tcW w:w="144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</w:p>
        </w:tc>
        <w:tc>
          <w:tcPr>
            <w:tcW w:w="3181" w:type="dxa"/>
          </w:tcPr>
          <w:p w:rsidR="00514CD6" w:rsidRDefault="00514CD6" w:rsidP="004C1E72">
            <w:pPr>
              <w:rPr>
                <w:lang w:val="en-US"/>
              </w:rPr>
            </w:pP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:rsidR="00514CD6" w:rsidRPr="00514CD6" w:rsidRDefault="00514CD6" w:rsidP="00514CD6">
      <w:pPr>
        <w:rPr>
          <w:lang w:val="en-US"/>
        </w:rPr>
      </w:pPr>
    </w:p>
    <w:p w:rsidR="00CF04EE" w:rsidRDefault="00CF04EE" w:rsidP="00CF04EE">
      <w:pPr>
        <w:pStyle w:val="u3"/>
        <w:rPr>
          <w:lang w:val="en-US"/>
        </w:rPr>
      </w:pPr>
      <w:r>
        <w:rPr>
          <w:lang w:val="en-US"/>
        </w:rPr>
        <w:lastRenderedPageBreak/>
        <w:t>Activity Diagram</w:t>
      </w:r>
    </w:p>
    <w:p w:rsidR="00CF04EE" w:rsidRPr="00CF04EE" w:rsidRDefault="00CF04EE" w:rsidP="00CF04EE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B3769" w:rsidRDefault="008B3769" w:rsidP="008B3769">
      <w:pPr>
        <w:pStyle w:val="u2"/>
        <w:rPr>
          <w:lang w:val="en-US"/>
        </w:rPr>
      </w:pPr>
      <w:bookmarkStart w:id="54" w:name="_Toc44591184"/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bookmarkEnd w:id="54"/>
      <w:proofErr w:type="spellEnd"/>
    </w:p>
    <w:p w:rsidR="008B3769" w:rsidRDefault="008B3769" w:rsidP="008B3769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1441"/>
        <w:gridCol w:w="3181"/>
      </w:tblGrid>
      <w:tr w:rsidR="00514CD6" w:rsidTr="004C1E72">
        <w:tc>
          <w:tcPr>
            <w:tcW w:w="4621" w:type="dxa"/>
            <w:shd w:val="clear" w:color="auto" w:fill="0070C0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4622" w:type="dxa"/>
            <w:gridSpan w:val="2"/>
            <w:shd w:val="clear" w:color="auto" w:fill="0070C0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>
              <w:rPr>
                <w:lang w:val="en-US"/>
              </w:rPr>
              <w:t>42</w:t>
            </w: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chuẩn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chuẩn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pStyle w:val="oancuaDanhsac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 xml:space="preserve">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tab “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>”.</w:t>
            </w:r>
          </w:p>
          <w:p w:rsidR="00514CD6" w:rsidRDefault="00514CD6" w:rsidP="004C1E72">
            <w:pPr>
              <w:pStyle w:val="oancuaDanhsach"/>
              <w:numPr>
                <w:ilvl w:val="0"/>
                <w:numId w:val="2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chuẩn</w:t>
            </w:r>
            <w:proofErr w:type="spellEnd"/>
            <w:r>
              <w:rPr>
                <w:lang w:val="en-US"/>
              </w:rPr>
              <w:t>.</w:t>
            </w:r>
          </w:p>
          <w:p w:rsidR="00514CD6" w:rsidRDefault="00514CD6" w:rsidP="004C1E72">
            <w:pPr>
              <w:pStyle w:val="oancuaDanhsach"/>
              <w:numPr>
                <w:ilvl w:val="0"/>
                <w:numId w:val="2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</w:p>
          <w:p w:rsidR="00514CD6" w:rsidRDefault="00514CD6" w:rsidP="004C1E72">
            <w:pPr>
              <w:pStyle w:val="oancuaDanhsach"/>
              <w:numPr>
                <w:ilvl w:val="0"/>
                <w:numId w:val="2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chuẩn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>”.</w:t>
            </w:r>
          </w:p>
          <w:p w:rsidR="00514CD6" w:rsidRPr="0082155A" w:rsidRDefault="00514CD6" w:rsidP="004C1E72">
            <w:pPr>
              <w:pStyle w:val="oancuaDanhsach"/>
              <w:numPr>
                <w:ilvl w:val="0"/>
                <w:numId w:val="2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chuẩn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  <w:gridSpan w:val="2"/>
          </w:tcPr>
          <w:p w:rsidR="00514CD6" w:rsidRPr="009A5269" w:rsidRDefault="00514CD6" w:rsidP="004C1E72">
            <w:pPr>
              <w:rPr>
                <w:lang w:val="en-US"/>
              </w:rPr>
            </w:pP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 xml:space="preserve">êu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>.</w:t>
            </w:r>
          </w:p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Ban 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14CD6" w:rsidTr="004C1E72">
        <w:trPr>
          <w:trHeight w:val="83"/>
        </w:trPr>
        <w:tc>
          <w:tcPr>
            <w:tcW w:w="4621" w:type="dxa"/>
            <w:vMerge w:val="restart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  <w:tc>
          <w:tcPr>
            <w:tcW w:w="144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</w:p>
        </w:tc>
        <w:tc>
          <w:tcPr>
            <w:tcW w:w="3181" w:type="dxa"/>
          </w:tcPr>
          <w:p w:rsidR="00514CD6" w:rsidRDefault="00514CD6" w:rsidP="004C1E72">
            <w:pPr>
              <w:rPr>
                <w:lang w:val="en-US"/>
              </w:rPr>
            </w:pPr>
          </w:p>
        </w:tc>
      </w:tr>
      <w:tr w:rsidR="00514CD6" w:rsidTr="004C1E72">
        <w:trPr>
          <w:trHeight w:val="82"/>
        </w:trPr>
        <w:tc>
          <w:tcPr>
            <w:tcW w:w="4621" w:type="dxa"/>
            <w:vMerge/>
          </w:tcPr>
          <w:p w:rsidR="00514CD6" w:rsidRDefault="00514CD6" w:rsidP="004C1E72">
            <w:pPr>
              <w:rPr>
                <w:lang w:val="en-US"/>
              </w:rPr>
            </w:pPr>
          </w:p>
        </w:tc>
        <w:tc>
          <w:tcPr>
            <w:tcW w:w="144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</w:p>
        </w:tc>
        <w:tc>
          <w:tcPr>
            <w:tcW w:w="3181" w:type="dxa"/>
          </w:tcPr>
          <w:p w:rsidR="00514CD6" w:rsidRDefault="00514CD6" w:rsidP="004C1E72">
            <w:pPr>
              <w:rPr>
                <w:lang w:val="en-US"/>
              </w:rPr>
            </w:pPr>
          </w:p>
        </w:tc>
      </w:tr>
      <w:tr w:rsidR="00514CD6" w:rsidTr="004C1E72">
        <w:tc>
          <w:tcPr>
            <w:tcW w:w="4621" w:type="dxa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  <w:gridSpan w:val="2"/>
          </w:tcPr>
          <w:p w:rsidR="00514CD6" w:rsidRDefault="00514CD6" w:rsidP="004C1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:rsidR="00514CD6" w:rsidRPr="00514CD6" w:rsidRDefault="00514CD6" w:rsidP="00514CD6">
      <w:pPr>
        <w:rPr>
          <w:lang w:val="en-US"/>
        </w:rPr>
      </w:pPr>
    </w:p>
    <w:p w:rsidR="008B3769" w:rsidRDefault="008B3769" w:rsidP="008B3769">
      <w:pPr>
        <w:pStyle w:val="u3"/>
        <w:rPr>
          <w:lang w:val="en-US"/>
        </w:rPr>
      </w:pPr>
      <w:r>
        <w:rPr>
          <w:lang w:val="en-US"/>
        </w:rPr>
        <w:lastRenderedPageBreak/>
        <w:t>Activity Diagram</w:t>
      </w:r>
    </w:p>
    <w:p w:rsidR="008B3769" w:rsidRPr="008B3769" w:rsidRDefault="008B3769" w:rsidP="008B3769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B3769" w:rsidRDefault="008B3769" w:rsidP="00CF04EE">
      <w:pPr>
        <w:pStyle w:val="u2"/>
        <w:rPr>
          <w:lang w:val="en-US"/>
        </w:rPr>
      </w:pPr>
      <w:bookmarkStart w:id="55" w:name="_Toc44591185"/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dạy</w:t>
      </w:r>
      <w:bookmarkEnd w:id="55"/>
      <w:proofErr w:type="spellEnd"/>
    </w:p>
    <w:p w:rsidR="00CF04EE" w:rsidRDefault="00CF04EE" w:rsidP="00CF04EE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p w:rsidR="00CF04EE" w:rsidRDefault="00CF04EE" w:rsidP="00CF04EE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CF04EE" w:rsidRPr="008B3769" w:rsidRDefault="00CF04EE" w:rsidP="00CF04EE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CF04EE" w:rsidRDefault="00CF04EE" w:rsidP="00CF04EE">
      <w:pPr>
        <w:pStyle w:val="u2"/>
        <w:rPr>
          <w:lang w:val="en-US"/>
        </w:rPr>
      </w:pPr>
      <w:bookmarkStart w:id="56" w:name="_Toc44591186"/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dạy</w:t>
      </w:r>
      <w:bookmarkEnd w:id="56"/>
      <w:proofErr w:type="spellEnd"/>
    </w:p>
    <w:p w:rsidR="00CF04EE" w:rsidRDefault="00CF04EE" w:rsidP="00CF04EE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p w:rsidR="00CF04EE" w:rsidRDefault="00CF04EE" w:rsidP="00CF04EE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CF04EE" w:rsidRPr="008B3769" w:rsidRDefault="00CF04EE" w:rsidP="00CF04EE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CF04EE" w:rsidRDefault="00CF04EE" w:rsidP="00CF04EE">
      <w:pPr>
        <w:pStyle w:val="u2"/>
        <w:rPr>
          <w:lang w:val="en-US"/>
        </w:rPr>
      </w:pPr>
      <w:bookmarkStart w:id="57" w:name="_Toc44591187"/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bookmarkEnd w:id="57"/>
      <w:proofErr w:type="spellEnd"/>
    </w:p>
    <w:p w:rsidR="00CF04EE" w:rsidRDefault="00CF04EE" w:rsidP="00CF04EE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p w:rsidR="00CF04EE" w:rsidRDefault="00CF04EE" w:rsidP="00CF04EE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CF04EE" w:rsidRPr="008B3769" w:rsidRDefault="00CF04EE" w:rsidP="00CF04EE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CF04EE" w:rsidRDefault="00CF04EE" w:rsidP="00CF04EE">
      <w:pPr>
        <w:pStyle w:val="u2"/>
        <w:rPr>
          <w:lang w:val="en-US"/>
        </w:rPr>
      </w:pPr>
      <w:bookmarkStart w:id="58" w:name="_Toc44591188"/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bookmarkEnd w:id="58"/>
      <w:proofErr w:type="spellEnd"/>
    </w:p>
    <w:p w:rsidR="00CF04EE" w:rsidRDefault="00CF04EE" w:rsidP="00CF04EE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p w:rsidR="00CF04EE" w:rsidRDefault="00CF04EE" w:rsidP="00CF04EE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CF04EE" w:rsidRPr="008B3769" w:rsidRDefault="00CF04EE" w:rsidP="00CF04EE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CF04EE" w:rsidRDefault="00CF04EE" w:rsidP="00CF04EE">
      <w:pPr>
        <w:pStyle w:val="u2"/>
        <w:rPr>
          <w:lang w:val="en-US"/>
        </w:rPr>
      </w:pPr>
      <w:bookmarkStart w:id="59" w:name="_Toc44591189"/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trách</w:t>
      </w:r>
      <w:bookmarkEnd w:id="59"/>
      <w:proofErr w:type="spellEnd"/>
    </w:p>
    <w:p w:rsidR="00CF04EE" w:rsidRDefault="00CF04EE" w:rsidP="00CF04EE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p w:rsidR="00CF04EE" w:rsidRDefault="00CF04EE" w:rsidP="00CF04EE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CF04EE" w:rsidRPr="00CF04EE" w:rsidRDefault="00CF04EE" w:rsidP="00CF04EE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8B3769" w:rsidRDefault="00CF04EE" w:rsidP="008B3769">
      <w:pPr>
        <w:pStyle w:val="u2"/>
        <w:rPr>
          <w:lang w:val="en-US"/>
        </w:rPr>
      </w:pPr>
      <w:bookmarkStart w:id="60" w:name="_Toc44591190"/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kèm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bookmarkEnd w:id="60"/>
      <w:proofErr w:type="spellEnd"/>
    </w:p>
    <w:p w:rsidR="00CF04EE" w:rsidRDefault="00CF04EE" w:rsidP="00CF04EE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p w:rsidR="00CF04EE" w:rsidRDefault="00CF04EE" w:rsidP="00CF04EE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CF04EE" w:rsidRPr="008B3769" w:rsidRDefault="00CF04EE" w:rsidP="00CF04EE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CF04EE" w:rsidRDefault="00CF04EE" w:rsidP="00CF04EE">
      <w:pPr>
        <w:pStyle w:val="u2"/>
        <w:rPr>
          <w:lang w:val="en-US"/>
        </w:rPr>
      </w:pPr>
      <w:bookmarkStart w:id="61" w:name="_Toc44591191"/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kèm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bookmarkEnd w:id="61"/>
      <w:proofErr w:type="spellEnd"/>
    </w:p>
    <w:p w:rsidR="00CF04EE" w:rsidRDefault="00CF04EE" w:rsidP="00CF04EE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p w:rsidR="00CF04EE" w:rsidRDefault="00CF04EE" w:rsidP="00CF04EE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CF04EE" w:rsidRPr="008B3769" w:rsidRDefault="00CF04EE" w:rsidP="00CF04EE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CF04EE" w:rsidRDefault="00CF04EE" w:rsidP="00CF04EE">
      <w:pPr>
        <w:pStyle w:val="u2"/>
        <w:rPr>
          <w:lang w:val="en-US"/>
        </w:rPr>
      </w:pPr>
      <w:bookmarkStart w:id="62" w:name="_Toc44591192"/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bookmarkEnd w:id="62"/>
      <w:proofErr w:type="spellEnd"/>
    </w:p>
    <w:p w:rsidR="00CF04EE" w:rsidRDefault="00CF04EE" w:rsidP="00CF04EE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p w:rsidR="00CF04EE" w:rsidRDefault="00CF04EE" w:rsidP="00CF04EE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CF04EE" w:rsidRPr="008B3769" w:rsidRDefault="00CF04EE" w:rsidP="00CF04EE">
      <w:pPr>
        <w:pStyle w:val="u3"/>
        <w:rPr>
          <w:lang w:val="en-US"/>
        </w:rPr>
      </w:pPr>
      <w:r>
        <w:rPr>
          <w:lang w:val="en-US"/>
        </w:rPr>
        <w:t>Sequence Diagram</w:t>
      </w:r>
    </w:p>
    <w:p w:rsidR="00CF04EE" w:rsidRDefault="00CF04EE" w:rsidP="00CF04EE">
      <w:pPr>
        <w:pStyle w:val="u2"/>
        <w:rPr>
          <w:lang w:val="en-US"/>
        </w:rPr>
      </w:pPr>
      <w:bookmarkStart w:id="63" w:name="_Toc44591193"/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bookmarkEnd w:id="63"/>
      <w:proofErr w:type="spellEnd"/>
    </w:p>
    <w:p w:rsidR="00CF04EE" w:rsidRDefault="00CF04EE" w:rsidP="00CF04EE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p w:rsidR="00CF04EE" w:rsidRDefault="00CF04EE" w:rsidP="00CF04EE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CF04EE" w:rsidRPr="008B3769" w:rsidRDefault="00CF04EE" w:rsidP="00CF04EE">
      <w:pPr>
        <w:pStyle w:val="u3"/>
        <w:rPr>
          <w:lang w:val="en-US"/>
        </w:rPr>
      </w:pPr>
      <w:r>
        <w:rPr>
          <w:lang w:val="en-US"/>
        </w:rPr>
        <w:lastRenderedPageBreak/>
        <w:t>Sequence Diagram</w:t>
      </w:r>
    </w:p>
    <w:p w:rsidR="00CF04EE" w:rsidRDefault="00CF04EE" w:rsidP="00CF04EE">
      <w:pPr>
        <w:pStyle w:val="u2"/>
        <w:rPr>
          <w:lang w:val="en-US"/>
        </w:rPr>
      </w:pPr>
      <w:bookmarkStart w:id="64" w:name="_Toc44591194"/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bookmarkEnd w:id="64"/>
      <w:proofErr w:type="spellEnd"/>
    </w:p>
    <w:p w:rsidR="00CF04EE" w:rsidRDefault="00CF04EE" w:rsidP="00CF04EE">
      <w:pPr>
        <w:pStyle w:val="u3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p w:rsidR="00CF04EE" w:rsidRDefault="00CF04EE" w:rsidP="00CF04EE">
      <w:pPr>
        <w:pStyle w:val="u3"/>
        <w:rPr>
          <w:lang w:val="en-US"/>
        </w:rPr>
      </w:pPr>
      <w:r>
        <w:rPr>
          <w:lang w:val="en-US"/>
        </w:rPr>
        <w:t>Activity Diagram</w:t>
      </w:r>
    </w:p>
    <w:p w:rsidR="003548A8" w:rsidRPr="006833D6" w:rsidRDefault="00CF04EE" w:rsidP="006833D6">
      <w:pPr>
        <w:pStyle w:val="u3"/>
        <w:rPr>
          <w:lang w:val="en-US"/>
        </w:rPr>
      </w:pPr>
      <w:r>
        <w:rPr>
          <w:lang w:val="en-US"/>
        </w:rPr>
        <w:t>Sequence Diagram</w:t>
      </w:r>
    </w:p>
    <w:sectPr w:rsidR="003548A8" w:rsidRPr="006833D6" w:rsidSect="00301562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A1C41" w:rsidRDefault="003A1C41">
      <w:r>
        <w:separator/>
      </w:r>
    </w:p>
  </w:endnote>
  <w:endnote w:type="continuationSeparator" w:id="0">
    <w:p w:rsidR="003A1C41" w:rsidRDefault="003A1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04EE" w:rsidRDefault="00CF04EE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CF04EE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CF04EE" w:rsidRPr="007A1DE8" w:rsidRDefault="00CF04EE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CF04EE" w:rsidRPr="00B871C5" w:rsidRDefault="00CF04EE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:rsidR="00CF04EE" w:rsidRDefault="00CF04E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A1C41" w:rsidRDefault="003A1C41">
      <w:r>
        <w:separator/>
      </w:r>
    </w:p>
  </w:footnote>
  <w:footnote w:type="continuationSeparator" w:id="0">
    <w:p w:rsidR="003A1C41" w:rsidRDefault="003A1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04EE" w:rsidRDefault="00CF04EE" w:rsidP="00FC77E2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99A139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F04EE" w:rsidRDefault="00CF04EE" w:rsidP="00FC77E2">
    <w:pPr>
      <w:pStyle w:val="Tiu"/>
      <w:rPr>
        <w:lang w:val="en-US"/>
      </w:rPr>
    </w:pPr>
  </w:p>
  <w:p w:rsidR="00CF04EE" w:rsidRPr="003B1A2B" w:rsidRDefault="00CF04EE" w:rsidP="00FC77E2">
    <w:pPr>
      <w:rPr>
        <w:lang w:val="en-US"/>
      </w:rPr>
    </w:pPr>
  </w:p>
  <w:p w:rsidR="00CF04EE" w:rsidRPr="00F53DBB" w:rsidRDefault="00CF04EE" w:rsidP="00FC77E2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:rsidR="00CF04EE" w:rsidRPr="0040293A" w:rsidRDefault="00CF04EE" w:rsidP="00FC77E2">
    <w:pPr>
      <w:pStyle w:val="utrang"/>
      <w:rPr>
        <w:rFonts w:eastAsia="Tahoma"/>
      </w:rPr>
    </w:pPr>
  </w:p>
  <w:p w:rsidR="00CF04EE" w:rsidRPr="00FC77E2" w:rsidRDefault="00CF04EE" w:rsidP="00FC77E2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04EE" w:rsidRDefault="00CF04EE">
    <w:r w:rsidRPr="004257CD">
      <w:rPr>
        <w:noProof/>
        <w:lang w:val="en-US"/>
      </w:rPr>
      <w:drawing>
        <wp:anchor distT="0" distB="0" distL="114300" distR="114300" simplePos="0" relativeHeight="251695104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CF04EE" w:rsidTr="008D3541">
      <w:tc>
        <w:tcPr>
          <w:tcW w:w="6623" w:type="dxa"/>
          <w:shd w:val="clear" w:color="auto" w:fill="auto"/>
        </w:tcPr>
        <w:p w:rsidR="00CF04EE" w:rsidRPr="008D3541" w:rsidRDefault="00CF04EE">
          <w:pPr>
            <w:pStyle w:val="utrang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lý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học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sinh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cấp</w:t>
          </w:r>
          <w:proofErr w:type="spellEnd"/>
          <w:r>
            <w:rPr>
              <w:color w:val="0000FF"/>
              <w:lang w:val="en-US"/>
            </w:rPr>
            <w:t xml:space="preserve"> 3</w:t>
          </w:r>
        </w:p>
      </w:tc>
      <w:tc>
        <w:tcPr>
          <w:tcW w:w="2845" w:type="dxa"/>
          <w:shd w:val="clear" w:color="auto" w:fill="auto"/>
        </w:tcPr>
        <w:p w:rsidR="00CF04EE" w:rsidRPr="008D3541" w:rsidRDefault="00CF04EE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>
            <w:rPr>
              <w:color w:val="0000FF"/>
              <w:lang w:val="en-US"/>
            </w:rPr>
            <w:t>1.0</w:t>
          </w:r>
        </w:p>
      </w:tc>
    </w:tr>
    <w:tr w:rsidR="00CF04EE" w:rsidTr="008D3541">
      <w:tc>
        <w:tcPr>
          <w:tcW w:w="6623" w:type="dxa"/>
          <w:shd w:val="clear" w:color="auto" w:fill="auto"/>
        </w:tcPr>
        <w:p w:rsidR="00CF04EE" w:rsidRPr="008D3541" w:rsidRDefault="00CF04EE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Mô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hình</w:t>
          </w:r>
          <w:proofErr w:type="spellEnd"/>
          <w:r w:rsidRPr="008D3541">
            <w:rPr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:rsidR="00CF04EE" w:rsidRPr="008D3541" w:rsidRDefault="00CF04EE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>
            <w:rPr>
              <w:lang w:val="en-US"/>
            </w:rPr>
            <w:t>27/06/2020</w:t>
          </w:r>
        </w:p>
      </w:tc>
    </w:tr>
  </w:tbl>
  <w:p w:rsidR="00CF04EE" w:rsidRPr="007A1DE8" w:rsidRDefault="00CF04EE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A15D63"/>
    <w:multiLevelType w:val="hybridMultilevel"/>
    <w:tmpl w:val="A96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7783B"/>
    <w:multiLevelType w:val="hybridMultilevel"/>
    <w:tmpl w:val="A96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B403B"/>
    <w:multiLevelType w:val="hybridMultilevel"/>
    <w:tmpl w:val="A96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B52EC"/>
    <w:multiLevelType w:val="hybridMultilevel"/>
    <w:tmpl w:val="A96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D497C"/>
    <w:multiLevelType w:val="hybridMultilevel"/>
    <w:tmpl w:val="A96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35055"/>
    <w:multiLevelType w:val="hybridMultilevel"/>
    <w:tmpl w:val="A96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01822"/>
    <w:multiLevelType w:val="hybridMultilevel"/>
    <w:tmpl w:val="A96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87317"/>
    <w:multiLevelType w:val="hybridMultilevel"/>
    <w:tmpl w:val="A96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61B02"/>
    <w:multiLevelType w:val="hybridMultilevel"/>
    <w:tmpl w:val="A96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B2821"/>
    <w:multiLevelType w:val="hybridMultilevel"/>
    <w:tmpl w:val="A96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A469B"/>
    <w:multiLevelType w:val="hybridMultilevel"/>
    <w:tmpl w:val="A96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12C0A"/>
    <w:multiLevelType w:val="hybridMultilevel"/>
    <w:tmpl w:val="A96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B73BC"/>
    <w:multiLevelType w:val="hybridMultilevel"/>
    <w:tmpl w:val="A96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9687A"/>
    <w:multiLevelType w:val="hybridMultilevel"/>
    <w:tmpl w:val="A96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02E99"/>
    <w:multiLevelType w:val="hybridMultilevel"/>
    <w:tmpl w:val="A96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712326"/>
    <w:multiLevelType w:val="hybridMultilevel"/>
    <w:tmpl w:val="A96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76D5A"/>
    <w:multiLevelType w:val="hybridMultilevel"/>
    <w:tmpl w:val="A96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427103"/>
    <w:multiLevelType w:val="hybridMultilevel"/>
    <w:tmpl w:val="A96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6124E"/>
    <w:multiLevelType w:val="hybridMultilevel"/>
    <w:tmpl w:val="A96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480DD1"/>
    <w:multiLevelType w:val="hybridMultilevel"/>
    <w:tmpl w:val="A96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B7CF6"/>
    <w:multiLevelType w:val="hybridMultilevel"/>
    <w:tmpl w:val="A96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37FEE"/>
    <w:multiLevelType w:val="hybridMultilevel"/>
    <w:tmpl w:val="A96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3F7D54"/>
    <w:multiLevelType w:val="hybridMultilevel"/>
    <w:tmpl w:val="A96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9E601D"/>
    <w:multiLevelType w:val="hybridMultilevel"/>
    <w:tmpl w:val="A96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5DC46216"/>
    <w:multiLevelType w:val="hybridMultilevel"/>
    <w:tmpl w:val="A96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7F2671"/>
    <w:multiLevelType w:val="hybridMultilevel"/>
    <w:tmpl w:val="A96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A80631"/>
    <w:multiLevelType w:val="hybridMultilevel"/>
    <w:tmpl w:val="A96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A76942"/>
    <w:multiLevelType w:val="hybridMultilevel"/>
    <w:tmpl w:val="A96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532609"/>
    <w:multiLevelType w:val="hybridMultilevel"/>
    <w:tmpl w:val="A96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E91F6D"/>
    <w:multiLevelType w:val="hybridMultilevel"/>
    <w:tmpl w:val="A96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706498"/>
    <w:multiLevelType w:val="hybridMultilevel"/>
    <w:tmpl w:val="A96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587978"/>
    <w:multiLevelType w:val="hybridMultilevel"/>
    <w:tmpl w:val="A96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29"/>
  </w:num>
  <w:num w:numId="4">
    <w:abstractNumId w:val="24"/>
  </w:num>
  <w:num w:numId="5">
    <w:abstractNumId w:val="30"/>
  </w:num>
  <w:num w:numId="6">
    <w:abstractNumId w:val="13"/>
  </w:num>
  <w:num w:numId="7">
    <w:abstractNumId w:val="21"/>
  </w:num>
  <w:num w:numId="8">
    <w:abstractNumId w:val="6"/>
  </w:num>
  <w:num w:numId="9">
    <w:abstractNumId w:val="22"/>
  </w:num>
  <w:num w:numId="10">
    <w:abstractNumId w:val="15"/>
  </w:num>
  <w:num w:numId="11">
    <w:abstractNumId w:val="23"/>
  </w:num>
  <w:num w:numId="12">
    <w:abstractNumId w:val="16"/>
  </w:num>
  <w:num w:numId="13">
    <w:abstractNumId w:val="19"/>
  </w:num>
  <w:num w:numId="14">
    <w:abstractNumId w:val="9"/>
  </w:num>
  <w:num w:numId="15">
    <w:abstractNumId w:val="1"/>
  </w:num>
  <w:num w:numId="16">
    <w:abstractNumId w:val="8"/>
  </w:num>
  <w:num w:numId="17">
    <w:abstractNumId w:val="28"/>
  </w:num>
  <w:num w:numId="18">
    <w:abstractNumId w:val="4"/>
  </w:num>
  <w:num w:numId="19">
    <w:abstractNumId w:val="14"/>
  </w:num>
  <w:num w:numId="20">
    <w:abstractNumId w:val="33"/>
  </w:num>
  <w:num w:numId="21">
    <w:abstractNumId w:val="12"/>
  </w:num>
  <w:num w:numId="22">
    <w:abstractNumId w:val="18"/>
  </w:num>
  <w:num w:numId="23">
    <w:abstractNumId w:val="27"/>
  </w:num>
  <w:num w:numId="24">
    <w:abstractNumId w:val="11"/>
  </w:num>
  <w:num w:numId="25">
    <w:abstractNumId w:val="7"/>
  </w:num>
  <w:num w:numId="26">
    <w:abstractNumId w:val="17"/>
  </w:num>
  <w:num w:numId="27">
    <w:abstractNumId w:val="5"/>
  </w:num>
  <w:num w:numId="28">
    <w:abstractNumId w:val="26"/>
  </w:num>
  <w:num w:numId="29">
    <w:abstractNumId w:val="3"/>
  </w:num>
  <w:num w:numId="30">
    <w:abstractNumId w:val="20"/>
  </w:num>
  <w:num w:numId="31">
    <w:abstractNumId w:val="31"/>
  </w:num>
  <w:num w:numId="32">
    <w:abstractNumId w:val="32"/>
  </w:num>
  <w:num w:numId="33">
    <w:abstractNumId w:val="2"/>
  </w:num>
  <w:num w:numId="34">
    <w:abstractNumId w:val="1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47B4D"/>
    <w:rsid w:val="000519D9"/>
    <w:rsid w:val="000C0CA8"/>
    <w:rsid w:val="000D089F"/>
    <w:rsid w:val="000D673C"/>
    <w:rsid w:val="00185356"/>
    <w:rsid w:val="002160F2"/>
    <w:rsid w:val="00221A67"/>
    <w:rsid w:val="00250232"/>
    <w:rsid w:val="00262C23"/>
    <w:rsid w:val="00301562"/>
    <w:rsid w:val="0031511D"/>
    <w:rsid w:val="003548A8"/>
    <w:rsid w:val="003701D7"/>
    <w:rsid w:val="003747E6"/>
    <w:rsid w:val="003A1C41"/>
    <w:rsid w:val="004176B5"/>
    <w:rsid w:val="00432FD0"/>
    <w:rsid w:val="00435847"/>
    <w:rsid w:val="0047141D"/>
    <w:rsid w:val="00485A33"/>
    <w:rsid w:val="004B7CC9"/>
    <w:rsid w:val="004E4257"/>
    <w:rsid w:val="00514CD6"/>
    <w:rsid w:val="005802A5"/>
    <w:rsid w:val="00583CD6"/>
    <w:rsid w:val="005E3331"/>
    <w:rsid w:val="0060493B"/>
    <w:rsid w:val="006257BE"/>
    <w:rsid w:val="006349D2"/>
    <w:rsid w:val="00652320"/>
    <w:rsid w:val="006712BF"/>
    <w:rsid w:val="006833D6"/>
    <w:rsid w:val="006855DC"/>
    <w:rsid w:val="006E420F"/>
    <w:rsid w:val="006E56E2"/>
    <w:rsid w:val="00707A3C"/>
    <w:rsid w:val="007338F6"/>
    <w:rsid w:val="00754C73"/>
    <w:rsid w:val="00784C83"/>
    <w:rsid w:val="007A1DE8"/>
    <w:rsid w:val="007F21C9"/>
    <w:rsid w:val="0082155A"/>
    <w:rsid w:val="008243D9"/>
    <w:rsid w:val="008B3769"/>
    <w:rsid w:val="008C7CBE"/>
    <w:rsid w:val="008D3541"/>
    <w:rsid w:val="009103DB"/>
    <w:rsid w:val="00925FF7"/>
    <w:rsid w:val="00984338"/>
    <w:rsid w:val="0099744F"/>
    <w:rsid w:val="009A5269"/>
    <w:rsid w:val="009B2AFC"/>
    <w:rsid w:val="009F0F10"/>
    <w:rsid w:val="009F47F5"/>
    <w:rsid w:val="00A00CF0"/>
    <w:rsid w:val="00A2324C"/>
    <w:rsid w:val="00A23833"/>
    <w:rsid w:val="00A544E7"/>
    <w:rsid w:val="00A638EF"/>
    <w:rsid w:val="00AB2146"/>
    <w:rsid w:val="00AC0AFA"/>
    <w:rsid w:val="00AC3388"/>
    <w:rsid w:val="00B07BF9"/>
    <w:rsid w:val="00B1776A"/>
    <w:rsid w:val="00B871C5"/>
    <w:rsid w:val="00BA42A6"/>
    <w:rsid w:val="00BB5444"/>
    <w:rsid w:val="00C74D6D"/>
    <w:rsid w:val="00CA52C8"/>
    <w:rsid w:val="00CC0CE8"/>
    <w:rsid w:val="00CF04EE"/>
    <w:rsid w:val="00D234F3"/>
    <w:rsid w:val="00D5231C"/>
    <w:rsid w:val="00D532D0"/>
    <w:rsid w:val="00D639DF"/>
    <w:rsid w:val="00DA2A6D"/>
    <w:rsid w:val="00DC363E"/>
    <w:rsid w:val="00DD57E3"/>
    <w:rsid w:val="00DE40D1"/>
    <w:rsid w:val="00E95D0C"/>
    <w:rsid w:val="00FA2327"/>
    <w:rsid w:val="00FB3FFD"/>
    <w:rsid w:val="00FC77E2"/>
    <w:rsid w:val="00FD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F87924"/>
  <w15:docId w15:val="{A2059D87-9A92-4D01-A060-011A9A4F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link w:val="u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ThngthngWeb">
    <w:name w:val="Normal (Web)"/>
    <w:basedOn w:val="Binhthng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ongchuthich">
    <w:name w:val="Balloon Text"/>
    <w:basedOn w:val="Binhthng"/>
    <w:link w:val="Bongchuthich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utrangChar">
    <w:name w:val="Đầu trang Char"/>
    <w:basedOn w:val="Phngmcinhcuaoanvn"/>
    <w:link w:val="utrang"/>
    <w:uiPriority w:val="99"/>
    <w:rsid w:val="00FC77E2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FD5614"/>
    <w:pPr>
      <w:ind w:left="720"/>
      <w:contextualSpacing/>
    </w:pPr>
  </w:style>
  <w:style w:type="character" w:customStyle="1" w:styleId="u3Char">
    <w:name w:val="Đầu đề 3 Char"/>
    <w:basedOn w:val="Phngmcinhcuaoanvn"/>
    <w:link w:val="u3"/>
    <w:rsid w:val="008B3769"/>
    <w:rPr>
      <w:rFonts w:ascii="Arial" w:hAnsi="Arial"/>
      <w:i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300</TotalTime>
  <Pages>27</Pages>
  <Words>4382</Words>
  <Characters>24981</Characters>
  <Application>Microsoft Office Word</Application>
  <DocSecurity>0</DocSecurity>
  <Lines>208</Lines>
  <Paragraphs>58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Quản lý học sinh cấp 3</vt:lpstr>
      <vt:lpstr>Phát biểu bài toán đăng ký học phần</vt:lpstr>
    </vt:vector>
  </TitlesOfParts>
  <Company>HCMUS</Company>
  <LinksUpToDate>false</LinksUpToDate>
  <CharactersWithSpaces>29305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Quản lý học sinh cấp 3</dc:title>
  <dc:subject>v10</dc:subject>
  <dc:creator/>
  <cp:lastModifiedBy>Duy Quang</cp:lastModifiedBy>
  <cp:revision>14</cp:revision>
  <cp:lastPrinted>2013-12-07T15:57:00Z</cp:lastPrinted>
  <dcterms:created xsi:type="dcterms:W3CDTF">2013-10-13T11:06:00Z</dcterms:created>
  <dcterms:modified xsi:type="dcterms:W3CDTF">2020-07-02T07:26:00Z</dcterms:modified>
</cp:coreProperties>
</file>